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0F3B81">
            <w:pPr>
              <w:rPr>
                <w:rFonts w:cs="Arial"/>
              </w:rPr>
            </w:pPr>
            <w:r w:rsidRPr="00F24B7A">
              <w:rPr>
                <w:rFonts w:cs="Arial"/>
              </w:rPr>
              <w:t>Alexander Craig</w:t>
            </w:r>
          </w:p>
        </w:tc>
        <w:tc>
          <w:tcPr>
            <w:tcW w:w="2552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100741774</w:t>
            </w:r>
          </w:p>
        </w:tc>
        <w:tc>
          <w:tcPr>
            <w:tcW w:w="4819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2552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4819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</w:tr>
    </w:tbl>
    <w:p w:rsidR="005D7D2A" w:rsidRPr="00F24B7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F24B7A" w:rsidRPr="00F24B7A" w:rsidTr="00CF4AF8">
        <w:tc>
          <w:tcPr>
            <w:tcW w:w="2093" w:type="dxa"/>
          </w:tcPr>
          <w:p w:rsidR="00F24B7A" w:rsidRPr="00F24B7A" w:rsidRDefault="00F24B7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F24B7A" w:rsidRPr="00F24B7A" w:rsidRDefault="003E3B45" w:rsidP="002D773A">
            <w:pPr>
              <w:rPr>
                <w:b/>
                <w:iCs/>
                <w:szCs w:val="22"/>
              </w:rPr>
            </w:pPr>
            <w:r>
              <w:rPr>
                <w:b/>
                <w:iCs/>
                <w:szCs w:val="22"/>
              </w:rPr>
              <w:t>Notify Break-In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38145A" w:rsidRPr="00F24B7A" w:rsidRDefault="003E3B45" w:rsidP="002D773A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A break-in signal (or a failed self-test) from a connected sensor causes the system to trigger a break-in notification. The system logs the event, and starts a timeout during which a password can be entered to dismiss the break-in alert.</w:t>
            </w:r>
            <w:r w:rsidR="002D773A" w:rsidRPr="00F24B7A">
              <w:rPr>
                <w:iCs/>
                <w:szCs w:val="22"/>
              </w:rPr>
              <w:t xml:space="preserve"> 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38145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2D773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3E3B45" w:rsidRPr="00F24B7A" w:rsidRDefault="003E3B45" w:rsidP="0034229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is armed.</w:t>
            </w:r>
          </w:p>
        </w:tc>
      </w:tr>
      <w:tr w:rsidR="00FA5B24" w:rsidRPr="00F24B7A" w:rsidTr="002D773A">
        <w:trPr>
          <w:trHeight w:val="78"/>
        </w:trPr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FA5B24" w:rsidRPr="00F24B7A" w:rsidRDefault="003E3B45" w:rsidP="0034229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Sensor</w:t>
            </w:r>
          </w:p>
        </w:tc>
      </w:tr>
      <w:tr w:rsidR="00FA5B24" w:rsidRPr="00F24B7A" w:rsidTr="00CF4AF8"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FA5B24" w:rsidRPr="00F24B7A" w:rsidRDefault="00441CF4" w:rsidP="003F0493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Timer, </w:t>
            </w:r>
            <w:r w:rsidR="0030189C">
              <w:rPr>
                <w:iCs/>
                <w:szCs w:val="22"/>
              </w:rPr>
              <w:t>Display</w:t>
            </w:r>
          </w:p>
        </w:tc>
      </w:tr>
      <w:tr w:rsidR="00043497" w:rsidRPr="00F24B7A" w:rsidTr="00CF4AF8">
        <w:tc>
          <w:tcPr>
            <w:tcW w:w="2093" w:type="dxa"/>
          </w:tcPr>
          <w:p w:rsidR="00043497" w:rsidRPr="00F24B7A" w:rsidRDefault="0004349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043497" w:rsidRPr="00F24B7A" w:rsidRDefault="00043497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893E88" w:rsidRPr="00F24B7A" w:rsidTr="00CF4AF8">
        <w:tc>
          <w:tcPr>
            <w:tcW w:w="2093" w:type="dxa"/>
          </w:tcPr>
          <w:p w:rsidR="00893E88" w:rsidRPr="00F24B7A" w:rsidRDefault="00893E88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893E88" w:rsidRPr="00F24B7A" w:rsidRDefault="00893E88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C86B8C" w:rsidRPr="00F24B7A" w:rsidRDefault="00C86B8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38145A" w:rsidRPr="00F24B7A" w:rsidTr="009D543E">
        <w:tc>
          <w:tcPr>
            <w:tcW w:w="9949" w:type="dxa"/>
            <w:gridSpan w:val="2"/>
          </w:tcPr>
          <w:p w:rsidR="0038145A" w:rsidRPr="00F24B7A" w:rsidRDefault="0038145A" w:rsidP="00D2398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38145A" w:rsidRPr="00F24B7A" w:rsidTr="002A4489">
        <w:tc>
          <w:tcPr>
            <w:tcW w:w="1605" w:type="dxa"/>
          </w:tcPr>
          <w:p w:rsidR="0038145A" w:rsidRPr="00F24B7A" w:rsidRDefault="0038145A" w:rsidP="00B60C18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</w:t>
            </w:r>
            <w:r w:rsidR="00E51A82" w:rsidRPr="00F24B7A">
              <w:rPr>
                <w:b/>
                <w:szCs w:val="22"/>
              </w:rPr>
              <w:t xml:space="preserve"> #</w:t>
            </w:r>
          </w:p>
        </w:tc>
        <w:tc>
          <w:tcPr>
            <w:tcW w:w="8344" w:type="dxa"/>
          </w:tcPr>
          <w:p w:rsidR="0038145A" w:rsidRPr="00F24B7A" w:rsidRDefault="0038145A" w:rsidP="00021F2F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2A7AF0" w:rsidRPr="00F24B7A" w:rsidTr="002A4489">
        <w:tc>
          <w:tcPr>
            <w:tcW w:w="1605" w:type="dxa"/>
          </w:tcPr>
          <w:p w:rsidR="002A7AF0" w:rsidRPr="00F24B7A" w:rsidRDefault="002A7AF0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</w:tcPr>
          <w:p w:rsidR="002A7AF0" w:rsidRPr="00F24B7A" w:rsidRDefault="003E3B45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A sensor sends a break-in signal to the system (or fails to respond to a self-test signal before the self-test timeout expires)</w:t>
            </w:r>
          </w:p>
        </w:tc>
      </w:tr>
      <w:tr w:rsidR="003E3B45" w:rsidRPr="00F24B7A" w:rsidTr="002A4489">
        <w:tc>
          <w:tcPr>
            <w:tcW w:w="1605" w:type="dxa"/>
          </w:tcPr>
          <w:p w:rsidR="003E3B45" w:rsidRPr="00F24B7A" w:rsidRDefault="003E3B45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3E3B45" w:rsidRDefault="003E3B45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systems logs the current time and identifying information of the sensor the break-in signal (or test failure) originated from.</w:t>
            </w:r>
          </w:p>
        </w:tc>
      </w:tr>
      <w:tr w:rsidR="00441CF4" w:rsidRPr="00F24B7A" w:rsidTr="002A4489">
        <w:tc>
          <w:tcPr>
            <w:tcW w:w="1605" w:type="dxa"/>
          </w:tcPr>
          <w:p w:rsidR="00441CF4" w:rsidRPr="00F24B7A" w:rsidRDefault="00441CF4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441CF4" w:rsidRDefault="00441CF4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sends a signal to the display to output an indication that a break-in alert has been triggered.</w:t>
            </w:r>
          </w:p>
        </w:tc>
      </w:tr>
      <w:tr w:rsidR="00441CF4" w:rsidRPr="00F24B7A" w:rsidTr="002A4489">
        <w:tc>
          <w:tcPr>
            <w:tcW w:w="1605" w:type="dxa"/>
          </w:tcPr>
          <w:p w:rsidR="00441CF4" w:rsidRPr="00F24B7A" w:rsidRDefault="00441CF4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441CF4" w:rsidRDefault="00441CF4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sends a signal to the display to output the identifying information of the sensor that triggered the alarm.</w:t>
            </w:r>
          </w:p>
        </w:tc>
      </w:tr>
      <w:tr w:rsidR="00441CF4" w:rsidRPr="00F24B7A" w:rsidTr="002A4489">
        <w:tc>
          <w:tcPr>
            <w:tcW w:w="1605" w:type="dxa"/>
          </w:tcPr>
          <w:p w:rsidR="00441CF4" w:rsidRPr="00F24B7A" w:rsidRDefault="00441CF4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441CF4" w:rsidRDefault="00441CF4" w:rsidP="002A448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sends a signal to the timer to initiate a timeout of predefined length.</w:t>
            </w:r>
          </w:p>
        </w:tc>
      </w:tr>
      <w:tr w:rsidR="002A4489" w:rsidRPr="00F24B7A" w:rsidTr="002A448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489" w:rsidRPr="00F24B7A" w:rsidRDefault="002A4489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1" w:name="_Use_Case_2_–_Match_Receipts"/>
            <w:bookmarkEnd w:id="0"/>
            <w:bookmarkEnd w:id="1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24B7A" w:rsidRDefault="00441CF4" w:rsidP="00EE1671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A break-in alert timeout is triggered by the system.</w:t>
            </w:r>
          </w:p>
          <w:p w:rsidR="00441CF4" w:rsidRPr="00F24B7A" w:rsidRDefault="00441CF4" w:rsidP="00EE1671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A message is displayed on the system display indicating that a break-in alert has been triggered.</w:t>
            </w:r>
          </w:p>
        </w:tc>
      </w:tr>
    </w:tbl>
    <w:p w:rsidR="00277270" w:rsidRPr="00F24B7A" w:rsidRDefault="00277270" w:rsidP="004A1E15"/>
    <w:sectPr w:rsidR="00277270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7CB" w:rsidRDefault="00F437CB">
      <w:r>
        <w:separator/>
      </w:r>
    </w:p>
  </w:endnote>
  <w:endnote w:type="continuationSeparator" w:id="0">
    <w:p w:rsidR="00F437CB" w:rsidRDefault="00F437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635" w:rsidRDefault="0042252C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>Case study system</w:t>
    </w:r>
    <w:r w:rsidR="006D6635">
      <w:rPr>
        <w:szCs w:val="20"/>
      </w:rPr>
      <w:t xml:space="preserve">: </w:t>
    </w:r>
    <w:r w:rsidR="006D6635">
      <w:rPr>
        <w:szCs w:val="20"/>
      </w:rPr>
      <w:tab/>
      <w:t xml:space="preserve">Page </w:t>
    </w:r>
    <w:r w:rsidR="0073205C">
      <w:rPr>
        <w:szCs w:val="20"/>
      </w:rPr>
      <w:fldChar w:fldCharType="begin"/>
    </w:r>
    <w:r w:rsidR="006D6635">
      <w:rPr>
        <w:szCs w:val="20"/>
      </w:rPr>
      <w:instrText xml:space="preserve"> PAGE </w:instrText>
    </w:r>
    <w:r w:rsidR="0073205C">
      <w:rPr>
        <w:szCs w:val="20"/>
      </w:rPr>
      <w:fldChar w:fldCharType="separate"/>
    </w:r>
    <w:r w:rsidR="003A2A4E">
      <w:rPr>
        <w:noProof/>
        <w:szCs w:val="20"/>
      </w:rPr>
      <w:t>1</w:t>
    </w:r>
    <w:r w:rsidR="0073205C">
      <w:rPr>
        <w:szCs w:val="20"/>
      </w:rPr>
      <w:fldChar w:fldCharType="end"/>
    </w:r>
    <w:r w:rsidR="006D6635">
      <w:rPr>
        <w:szCs w:val="20"/>
      </w:rPr>
      <w:t xml:space="preserve"> of </w:t>
    </w:r>
    <w:r w:rsidR="0073205C">
      <w:rPr>
        <w:szCs w:val="20"/>
      </w:rPr>
      <w:fldChar w:fldCharType="begin"/>
    </w:r>
    <w:r w:rsidR="006D6635">
      <w:rPr>
        <w:szCs w:val="20"/>
      </w:rPr>
      <w:instrText xml:space="preserve"> NUMPAGES </w:instrText>
    </w:r>
    <w:r w:rsidR="0073205C">
      <w:rPr>
        <w:szCs w:val="20"/>
      </w:rPr>
      <w:fldChar w:fldCharType="separate"/>
    </w:r>
    <w:r w:rsidR="003A2A4E">
      <w:rPr>
        <w:noProof/>
        <w:szCs w:val="20"/>
      </w:rPr>
      <w:t>1</w:t>
    </w:r>
    <w:r w:rsidR="0073205C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7CB" w:rsidRDefault="00F437CB">
      <w:r>
        <w:separator/>
      </w:r>
    </w:p>
  </w:footnote>
  <w:footnote w:type="continuationSeparator" w:id="0">
    <w:p w:rsidR="00F437CB" w:rsidRDefault="00F437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635" w:rsidRPr="00924BC5" w:rsidRDefault="00924BC5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0BD1"/>
    <w:rsid w:val="00006007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A64C5"/>
    <w:rsid w:val="000A7A37"/>
    <w:rsid w:val="000B200D"/>
    <w:rsid w:val="000C4040"/>
    <w:rsid w:val="000E0896"/>
    <w:rsid w:val="000F3B81"/>
    <w:rsid w:val="000F6E60"/>
    <w:rsid w:val="00104EA9"/>
    <w:rsid w:val="00120AB4"/>
    <w:rsid w:val="001354CD"/>
    <w:rsid w:val="00152102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30189C"/>
    <w:rsid w:val="00335DBD"/>
    <w:rsid w:val="0034229B"/>
    <w:rsid w:val="00355D36"/>
    <w:rsid w:val="003603FB"/>
    <w:rsid w:val="00373E34"/>
    <w:rsid w:val="0038145A"/>
    <w:rsid w:val="003873DE"/>
    <w:rsid w:val="003936BF"/>
    <w:rsid w:val="0039442D"/>
    <w:rsid w:val="003A217F"/>
    <w:rsid w:val="003A28B7"/>
    <w:rsid w:val="003A2A4E"/>
    <w:rsid w:val="003A47CA"/>
    <w:rsid w:val="003A515F"/>
    <w:rsid w:val="003A7287"/>
    <w:rsid w:val="003B005D"/>
    <w:rsid w:val="003B4A1D"/>
    <w:rsid w:val="003D061D"/>
    <w:rsid w:val="003D677F"/>
    <w:rsid w:val="003E3B45"/>
    <w:rsid w:val="003E7BA2"/>
    <w:rsid w:val="003F0493"/>
    <w:rsid w:val="003F617D"/>
    <w:rsid w:val="00407506"/>
    <w:rsid w:val="0041254F"/>
    <w:rsid w:val="004217C0"/>
    <w:rsid w:val="0042252C"/>
    <w:rsid w:val="004378B3"/>
    <w:rsid w:val="00441CF4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F1BA6"/>
    <w:rsid w:val="00503E47"/>
    <w:rsid w:val="00516548"/>
    <w:rsid w:val="00523857"/>
    <w:rsid w:val="00525530"/>
    <w:rsid w:val="00530EE4"/>
    <w:rsid w:val="005428AB"/>
    <w:rsid w:val="005503F5"/>
    <w:rsid w:val="00556076"/>
    <w:rsid w:val="00556DFB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26ABD"/>
    <w:rsid w:val="0073205C"/>
    <w:rsid w:val="007428D2"/>
    <w:rsid w:val="00764256"/>
    <w:rsid w:val="00770DC6"/>
    <w:rsid w:val="00780FF4"/>
    <w:rsid w:val="00783DEC"/>
    <w:rsid w:val="007A1E0A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900FEC"/>
    <w:rsid w:val="00914089"/>
    <w:rsid w:val="00922161"/>
    <w:rsid w:val="00924BC5"/>
    <w:rsid w:val="00930509"/>
    <w:rsid w:val="00937689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57D1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F0C2C"/>
    <w:rsid w:val="00F104B2"/>
    <w:rsid w:val="00F10B39"/>
    <w:rsid w:val="00F24B7A"/>
    <w:rsid w:val="00F33AF5"/>
    <w:rsid w:val="00F40D52"/>
    <w:rsid w:val="00F40F41"/>
    <w:rsid w:val="00F437CB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6425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4B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24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F24B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F24B1"/>
    <w:rPr>
      <w:color w:val="0000FF"/>
      <w:u w:val="single"/>
    </w:rPr>
  </w:style>
  <w:style w:type="paragraph" w:customStyle="1" w:styleId="UseCaseHeading">
    <w:name w:val="Use Case Heading"/>
    <w:basedOn w:val="Heading3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sid w:val="009F24B1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923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24BC5"/>
    <w:rPr>
      <w:rFonts w:ascii="Arial" w:hAnsi="Arial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23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DBrickShaw</dc:creator>
  <cp:lastModifiedBy>Alexander Craig</cp:lastModifiedBy>
  <cp:revision>5</cp:revision>
  <cp:lastPrinted>2008-07-30T23:02:00Z</cp:lastPrinted>
  <dcterms:created xsi:type="dcterms:W3CDTF">2011-02-06T21:21:00Z</dcterms:created>
  <dcterms:modified xsi:type="dcterms:W3CDTF">2011-02-08T18:46:00Z</dcterms:modified>
</cp:coreProperties>
</file>