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D04F1D" w:rsidRPr="00F24B7A" w:rsidTr="007C5227">
        <w:tc>
          <w:tcPr>
            <w:tcW w:w="2518" w:type="dxa"/>
            <w:tcBorders>
              <w:top w:val="double" w:sz="4" w:space="0" w:color="auto"/>
            </w:tcBorders>
          </w:tcPr>
          <w:p w:rsidR="00D04F1D" w:rsidRPr="00F24B7A" w:rsidRDefault="00D04F1D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  <w:tcBorders>
              <w:top w:val="double" w:sz="4" w:space="0" w:color="auto"/>
            </w:tcBorders>
          </w:tcPr>
          <w:p w:rsidR="00D04F1D" w:rsidRPr="00F24B7A" w:rsidRDefault="00D04F1D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:rsidR="00D04F1D" w:rsidRPr="00F24B7A" w:rsidRDefault="00D04F1D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D04F1D" w:rsidRPr="00F24B7A" w:rsidTr="007C5227">
        <w:tc>
          <w:tcPr>
            <w:tcW w:w="2518" w:type="dxa"/>
          </w:tcPr>
          <w:p w:rsidR="00D04F1D" w:rsidRPr="00F24B7A" w:rsidRDefault="00D04F1D">
            <w:pPr>
              <w:rPr>
                <w:rFonts w:cs="Arial"/>
              </w:rPr>
            </w:pPr>
            <w:r>
              <w:rPr>
                <w:rFonts w:cs="Arial"/>
              </w:rPr>
              <w:t>Alex Dinardo</w:t>
            </w:r>
          </w:p>
        </w:tc>
        <w:tc>
          <w:tcPr>
            <w:tcW w:w="2552" w:type="dxa"/>
          </w:tcPr>
          <w:p w:rsidR="00D04F1D" w:rsidRPr="00F24B7A" w:rsidRDefault="00D04F1D" w:rsidP="000B3302">
            <w:pPr>
              <w:rPr>
                <w:rFonts w:cs="Arial"/>
              </w:rPr>
            </w:pPr>
            <w:r w:rsidRPr="00F24B7A">
              <w:rPr>
                <w:rFonts w:cs="Arial"/>
              </w:rPr>
              <w:t>1007</w:t>
            </w:r>
            <w:r>
              <w:rPr>
                <w:rFonts w:cs="Arial"/>
              </w:rPr>
              <w:t>37587</w:t>
            </w:r>
          </w:p>
        </w:tc>
        <w:tc>
          <w:tcPr>
            <w:tcW w:w="4819" w:type="dxa"/>
          </w:tcPr>
          <w:p w:rsidR="00D04F1D" w:rsidRPr="00F24B7A" w:rsidRDefault="00D04F1D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D04F1D" w:rsidRPr="00F24B7A" w:rsidTr="007C5227">
        <w:tc>
          <w:tcPr>
            <w:tcW w:w="2518" w:type="dxa"/>
            <w:tcBorders>
              <w:bottom w:val="double" w:sz="4" w:space="0" w:color="auto"/>
            </w:tcBorders>
          </w:tcPr>
          <w:p w:rsidR="00D04F1D" w:rsidRPr="00F24B7A" w:rsidRDefault="00D04F1D">
            <w:pPr>
              <w:rPr>
                <w:rFonts w:cs="Arial"/>
              </w:rPr>
            </w:pP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:rsidR="00D04F1D" w:rsidRPr="00F24B7A" w:rsidRDefault="00D04F1D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double" w:sz="4" w:space="0" w:color="auto"/>
            </w:tcBorders>
          </w:tcPr>
          <w:p w:rsidR="00D04F1D" w:rsidRPr="00F24B7A" w:rsidRDefault="00D04F1D">
            <w:pPr>
              <w:rPr>
                <w:rFonts w:cs="Arial"/>
              </w:rPr>
            </w:pPr>
          </w:p>
        </w:tc>
      </w:tr>
    </w:tbl>
    <w:p w:rsidR="00D04F1D" w:rsidRPr="00F24B7A" w:rsidRDefault="00D04F1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D04F1D" w:rsidRPr="00F24B7A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D04F1D" w:rsidRPr="00F24B7A" w:rsidRDefault="00D04F1D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Disarm System</w:t>
            </w:r>
          </w:p>
        </w:tc>
      </w:tr>
      <w:tr w:rsidR="00D04F1D" w:rsidRPr="000B3302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D04F1D" w:rsidRPr="000B3302" w:rsidRDefault="00D04F1D" w:rsidP="000B330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uses the keypad interface to send the disarm system signal to the System Handler. Password verification is needed for this function.</w:t>
            </w:r>
          </w:p>
        </w:tc>
      </w:tr>
      <w:tr w:rsidR="00D04F1D" w:rsidRPr="00F24B7A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D04F1D" w:rsidRDefault="00D04F1D" w:rsidP="0034229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</w:p>
          <w:p w:rsidR="00D04F1D" w:rsidRDefault="00D04F1D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armed.</w:t>
            </w:r>
          </w:p>
          <w:p w:rsidR="00D04F1D" w:rsidRPr="00F24B7A" w:rsidRDefault="00D04F1D" w:rsidP="00152D18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in ready state (no sensors are triggered).</w:t>
            </w:r>
          </w:p>
        </w:tc>
      </w:tr>
      <w:tr w:rsidR="00D04F1D" w:rsidRPr="00F24B7A" w:rsidTr="002D773A">
        <w:trPr>
          <w:trHeight w:val="78"/>
        </w:trPr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D04F1D" w:rsidRPr="00F24B7A" w:rsidRDefault="00D04F1D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D04F1D" w:rsidRPr="00F24B7A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D04F1D" w:rsidRPr="00F24B7A" w:rsidRDefault="00D04F1D" w:rsidP="003919EF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Alarm, Sensor</w:t>
            </w:r>
          </w:p>
        </w:tc>
      </w:tr>
      <w:tr w:rsidR="00D04F1D" w:rsidRPr="00F24B7A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D04F1D" w:rsidRPr="00F24B7A" w:rsidRDefault="00D04F1D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D04F1D" w:rsidRPr="00F24B7A" w:rsidTr="00CF4AF8">
        <w:tc>
          <w:tcPr>
            <w:tcW w:w="2093" w:type="dxa"/>
          </w:tcPr>
          <w:p w:rsidR="00D04F1D" w:rsidRPr="00F24B7A" w:rsidRDefault="00D04F1D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D04F1D" w:rsidRPr="00F24B7A" w:rsidRDefault="00D04F1D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04F1D" w:rsidRPr="00F24B7A" w:rsidRDefault="00D04F1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04F1D" w:rsidRPr="00F24B7A" w:rsidTr="009D543E">
        <w:tc>
          <w:tcPr>
            <w:tcW w:w="9949" w:type="dxa"/>
            <w:gridSpan w:val="2"/>
          </w:tcPr>
          <w:p w:rsidR="00D04F1D" w:rsidRPr="00F24B7A" w:rsidRDefault="00D04F1D" w:rsidP="00D2398E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B60C18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04F1D" w:rsidRPr="00F24B7A" w:rsidRDefault="00D04F1D" w:rsidP="00021F2F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04F1D" w:rsidRPr="00F24B7A" w:rsidRDefault="00D04F1D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disarm system button on the keypad is pressed.</w:t>
            </w: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04F1D" w:rsidRPr="00F24B7A" w:rsidRDefault="00D04F1D" w:rsidP="00152D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Include use case ENTER PASSWORD</w:t>
            </w: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1" w:name="BF3"/>
            <w:bookmarkEnd w:id="0"/>
            <w:bookmarkEnd w:id="1"/>
          </w:p>
        </w:tc>
        <w:tc>
          <w:tcPr>
            <w:tcW w:w="8344" w:type="dxa"/>
          </w:tcPr>
          <w:p w:rsidR="00D04F1D" w:rsidRPr="00F24B7A" w:rsidRDefault="00D04F1D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BE21B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04F1D" w:rsidRDefault="00D04F1D" w:rsidP="00B60C18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sends disarming signal to all sensor cells.</w:t>
            </w:r>
          </w:p>
        </w:tc>
      </w:tr>
      <w:tr w:rsidR="00D04F1D" w:rsidRPr="00F24B7A" w:rsidTr="002A4489">
        <w:tc>
          <w:tcPr>
            <w:tcW w:w="1605" w:type="dxa"/>
          </w:tcPr>
          <w:p w:rsidR="00D04F1D" w:rsidRPr="00F24B7A" w:rsidRDefault="00D04F1D" w:rsidP="00EE1671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2" w:name="_Use_Case_2_–_Match_Receipts"/>
            <w:bookmarkEnd w:id="2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</w:tcPr>
          <w:p w:rsidR="00D04F1D" w:rsidRPr="00F24B7A" w:rsidRDefault="00D04F1D" w:rsidP="00556EB3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is disarmed.</w:t>
            </w:r>
          </w:p>
        </w:tc>
      </w:tr>
    </w:tbl>
    <w:p w:rsidR="00D04F1D" w:rsidRPr="00F24B7A" w:rsidRDefault="00D04F1D" w:rsidP="004A1E15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04F1D" w:rsidTr="009173DC">
        <w:trPr>
          <w:gridAfter w:val="1"/>
          <w:wAfter w:w="13" w:type="dxa"/>
        </w:trPr>
        <w:tc>
          <w:tcPr>
            <w:tcW w:w="9936" w:type="dxa"/>
            <w:gridSpan w:val="3"/>
          </w:tcPr>
          <w:p w:rsidR="00D04F1D" w:rsidRDefault="00D04F1D" w:rsidP="009173D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3" w:name="AFx"/>
            <w:r>
              <w:rPr>
                <w:b/>
                <w:szCs w:val="22"/>
              </w:rPr>
              <w:t>Specific Alternative Flows</w:t>
            </w:r>
            <w:bookmarkEnd w:id="3"/>
            <w:r w:rsidRPr="0037564B">
              <w:t xml:space="preserve">: </w:t>
            </w:r>
            <w:r>
              <w:t>Incorrect Password</w:t>
            </w:r>
          </w:p>
        </w:tc>
      </w:tr>
      <w:tr w:rsidR="00D04F1D" w:rsidRPr="003A7287" w:rsidTr="009173DC">
        <w:trPr>
          <w:gridAfter w:val="1"/>
          <w:wAfter w:w="13" w:type="dxa"/>
        </w:trPr>
        <w:tc>
          <w:tcPr>
            <w:tcW w:w="1668" w:type="dxa"/>
          </w:tcPr>
          <w:p w:rsidR="00D04F1D" w:rsidRPr="003A7287" w:rsidRDefault="00D04F1D" w:rsidP="009173D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04F1D" w:rsidRPr="003A7287" w:rsidRDefault="00D04F1D" w:rsidP="009173D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04F1D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04F1D" w:rsidRPr="00F56DD6" w:rsidRDefault="00D04F1D" w:rsidP="009173DC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04F1D" w:rsidRPr="00AF2A18" w:rsidRDefault="00D04F1D" w:rsidP="009173D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04F1D" w:rsidRPr="00AF2A18" w:rsidRDefault="00D04F1D" w:rsidP="009173DC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04F1D" w:rsidRPr="00AF2A18" w:rsidTr="009173DC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04F1D" w:rsidRPr="00F56DD6" w:rsidRDefault="00D04F1D" w:rsidP="009173DC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04F1D" w:rsidRPr="00AF2A18" w:rsidRDefault="00D04F1D" w:rsidP="009173DC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04F1D" w:rsidRPr="00AF2A18" w:rsidRDefault="00D04F1D" w:rsidP="009173DC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ABORT</w:t>
            </w:r>
          </w:p>
        </w:tc>
      </w:tr>
      <w:tr w:rsidR="00D04F1D" w:rsidTr="009173DC">
        <w:tc>
          <w:tcPr>
            <w:tcW w:w="1668" w:type="dxa"/>
          </w:tcPr>
          <w:p w:rsidR="00D04F1D" w:rsidRPr="00EE1671" w:rsidRDefault="00D04F1D" w:rsidP="009173DC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</w:tcPr>
          <w:p w:rsidR="00D04F1D" w:rsidRPr="0037564B" w:rsidRDefault="00D04F1D" w:rsidP="009173DC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System remains armed.</w:t>
            </w:r>
          </w:p>
        </w:tc>
      </w:tr>
    </w:tbl>
    <w:p w:rsidR="00D04F1D" w:rsidRPr="00F24B7A" w:rsidRDefault="00D04F1D" w:rsidP="00556EB3">
      <w:pPr>
        <w:spacing w:after="0"/>
      </w:pPr>
    </w:p>
    <w:sectPr w:rsidR="00D04F1D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F1D" w:rsidRDefault="00D04F1D">
      <w:r>
        <w:separator/>
      </w:r>
    </w:p>
  </w:endnote>
  <w:endnote w:type="continuationSeparator" w:id="0">
    <w:p w:rsidR="00D04F1D" w:rsidRDefault="00D04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F1D" w:rsidRDefault="00D04F1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>
      <w:rPr>
        <w:noProof/>
        <w:szCs w:val="20"/>
      </w:rPr>
      <w:t>1</w:t>
    </w:r>
    <w:r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F1D" w:rsidRDefault="00D04F1D">
      <w:r>
        <w:separator/>
      </w:r>
    </w:p>
  </w:footnote>
  <w:footnote w:type="continuationSeparator" w:id="0">
    <w:p w:rsidR="00D04F1D" w:rsidRDefault="00D04F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F1D" w:rsidRPr="00924BC5" w:rsidRDefault="00D04F1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00BD1"/>
    <w:rsid w:val="00006007"/>
    <w:rsid w:val="00010CE3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90BA2"/>
    <w:rsid w:val="000A64C5"/>
    <w:rsid w:val="000A7A37"/>
    <w:rsid w:val="000B200D"/>
    <w:rsid w:val="000B3302"/>
    <w:rsid w:val="000C4040"/>
    <w:rsid w:val="000C64D4"/>
    <w:rsid w:val="000E0896"/>
    <w:rsid w:val="000F3B81"/>
    <w:rsid w:val="000F6E60"/>
    <w:rsid w:val="00104EA9"/>
    <w:rsid w:val="00120AB4"/>
    <w:rsid w:val="001354CD"/>
    <w:rsid w:val="00152102"/>
    <w:rsid w:val="00152D18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2F5A5D"/>
    <w:rsid w:val="0030189C"/>
    <w:rsid w:val="00335DBD"/>
    <w:rsid w:val="0034229B"/>
    <w:rsid w:val="00355D36"/>
    <w:rsid w:val="003603FB"/>
    <w:rsid w:val="00373E34"/>
    <w:rsid w:val="0037564B"/>
    <w:rsid w:val="00380F4C"/>
    <w:rsid w:val="0038145A"/>
    <w:rsid w:val="003873DE"/>
    <w:rsid w:val="003919EF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56EB3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755AF"/>
    <w:rsid w:val="00780FF4"/>
    <w:rsid w:val="00783DEC"/>
    <w:rsid w:val="007A1E0A"/>
    <w:rsid w:val="007A1FE2"/>
    <w:rsid w:val="007A318B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14624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C49D4"/>
    <w:rsid w:val="008D68AB"/>
    <w:rsid w:val="00900FEC"/>
    <w:rsid w:val="00914089"/>
    <w:rsid w:val="009173DC"/>
    <w:rsid w:val="00922161"/>
    <w:rsid w:val="00924BC5"/>
    <w:rsid w:val="00930509"/>
    <w:rsid w:val="00937689"/>
    <w:rsid w:val="0094527E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4273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04F1D"/>
    <w:rsid w:val="00D22CEE"/>
    <w:rsid w:val="00D2398E"/>
    <w:rsid w:val="00D27CEC"/>
    <w:rsid w:val="00D4380B"/>
    <w:rsid w:val="00D43F08"/>
    <w:rsid w:val="00D45F91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5D03"/>
    <w:rsid w:val="00E41A9E"/>
    <w:rsid w:val="00E51A82"/>
    <w:rsid w:val="00E64FEC"/>
    <w:rsid w:val="00E74861"/>
    <w:rsid w:val="00EC4D5D"/>
    <w:rsid w:val="00ED186D"/>
    <w:rsid w:val="00EE1671"/>
    <w:rsid w:val="00EE2484"/>
    <w:rsid w:val="00EE3E63"/>
    <w:rsid w:val="00EF0C2C"/>
    <w:rsid w:val="00F00708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 w:val="20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C74"/>
    <w:rPr>
      <w:rFonts w:asciiTheme="majorHAnsi" w:eastAsiaTheme="majorEastAsia" w:hAnsiTheme="majorHAnsi" w:cstheme="majorBidi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C74"/>
    <w:rPr>
      <w:rFonts w:asciiTheme="majorHAnsi" w:eastAsiaTheme="majorEastAsia" w:hAnsiTheme="majorHAnsi" w:cstheme="majorBidi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C74"/>
    <w:rPr>
      <w:rFonts w:asciiTheme="majorHAnsi" w:eastAsiaTheme="majorEastAsia" w:hAnsiTheme="majorHAnsi" w:cstheme="majorBidi"/>
      <w:b/>
      <w:bCs/>
      <w:sz w:val="26"/>
      <w:szCs w:val="26"/>
      <w:lang w:val="en-GB" w:eastAsia="en-US"/>
    </w:rPr>
  </w:style>
  <w:style w:type="character" w:styleId="FollowedHyperlink">
    <w:name w:val="FollowedHyperlink"/>
    <w:basedOn w:val="DefaultParagraphFont"/>
    <w:uiPriority w:val="99"/>
    <w:rsid w:val="00764256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24BC5"/>
    <w:rPr>
      <w:rFonts w:ascii="Arial" w:hAnsi="Arial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rsid w:val="009F2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C74"/>
    <w:rPr>
      <w:rFonts w:ascii="Arial" w:hAnsi="Arial"/>
      <w:sz w:val="20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F2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74"/>
    <w:rPr>
      <w:sz w:val="0"/>
      <w:szCs w:val="0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9F24B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5C74"/>
    <w:rPr>
      <w:sz w:val="0"/>
      <w:szCs w:val="0"/>
      <w:lang w:val="en-GB" w:eastAsia="en-US"/>
    </w:rPr>
  </w:style>
  <w:style w:type="character" w:styleId="Hyperlink">
    <w:name w:val="Hyperlink"/>
    <w:basedOn w:val="DefaultParagraphFont"/>
    <w:uiPriority w:val="99"/>
    <w:rsid w:val="009F24B1"/>
    <w:rPr>
      <w:rFonts w:cs="Times New Roman"/>
      <w:color w:val="0000FF"/>
      <w:u w:val="single"/>
    </w:rPr>
  </w:style>
  <w:style w:type="paragraph" w:customStyle="1" w:styleId="UseCaseHeading">
    <w:name w:val="Use Case Heading"/>
    <w:basedOn w:val="Heading3"/>
    <w:uiPriority w:val="99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uiPriority w:val="99"/>
    <w:rsid w:val="009F24B1"/>
    <w:rPr>
      <w:i/>
      <w:color w:val="0000FF"/>
    </w:rPr>
  </w:style>
  <w:style w:type="paragraph" w:styleId="ListParagraph">
    <w:name w:val="List Paragraph"/>
    <w:basedOn w:val="Normal"/>
    <w:uiPriority w:val="99"/>
    <w:qFormat/>
    <w:rsid w:val="00892349"/>
    <w:pPr>
      <w:ind w:left="720"/>
      <w:contextualSpacing/>
    </w:pPr>
  </w:style>
  <w:style w:type="paragraph" w:customStyle="1" w:styleId="Default">
    <w:name w:val="Default"/>
    <w:uiPriority w:val="99"/>
    <w:rsid w:val="000B330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RUCM%20Template(2).dot</Template>
  <TotalTime>3</TotalTime>
  <Pages>1</Pages>
  <Words>149</Words>
  <Characters>743</Characters>
  <Application>Microsoft Office Outlook</Application>
  <DocSecurity>0</DocSecurity>
  <Lines>0</Lines>
  <Paragraphs>0</Paragraphs>
  <ScaleCrop>false</ScaleCrop>
  <Company>CRaG Systems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subject/>
  <dc:creator>DBrickShaw</dc:creator>
  <cp:keywords/>
  <dc:description/>
  <cp:lastModifiedBy>Alex</cp:lastModifiedBy>
  <cp:revision>3</cp:revision>
  <cp:lastPrinted>2008-07-30T23:02:00Z</cp:lastPrinted>
  <dcterms:created xsi:type="dcterms:W3CDTF">2011-02-08T18:14:00Z</dcterms:created>
  <dcterms:modified xsi:type="dcterms:W3CDTF">2011-02-08T18:18:00Z</dcterms:modified>
</cp:coreProperties>
</file>