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2518"/>
        <w:gridCol w:w="2552"/>
        <w:gridCol w:w="4819"/>
      </w:tblGrid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Name</w:t>
            </w:r>
          </w:p>
        </w:tc>
        <w:tc>
          <w:tcPr>
            <w:tcW w:w="2552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Student ID</w:t>
            </w:r>
          </w:p>
        </w:tc>
        <w:tc>
          <w:tcPr>
            <w:tcW w:w="4819" w:type="dxa"/>
          </w:tcPr>
          <w:p w:rsidR="007C5227" w:rsidRPr="00F24B7A" w:rsidRDefault="007C5227">
            <w:pPr>
              <w:rPr>
                <w:b/>
                <w:bCs/>
              </w:rPr>
            </w:pPr>
            <w:r w:rsidRPr="00F24B7A">
              <w:rPr>
                <w:b/>
                <w:bCs/>
              </w:rPr>
              <w:t>Date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0F4CA9">
            <w:pPr>
              <w:rPr>
                <w:rFonts w:cs="Arial"/>
              </w:rPr>
            </w:pPr>
            <w:r>
              <w:rPr>
                <w:rFonts w:cs="Arial"/>
              </w:rPr>
              <w:t>Michael Wright</w:t>
            </w:r>
          </w:p>
        </w:tc>
        <w:tc>
          <w:tcPr>
            <w:tcW w:w="2552" w:type="dxa"/>
          </w:tcPr>
          <w:p w:rsidR="007C5227" w:rsidRPr="00F24B7A" w:rsidRDefault="002D773A" w:rsidP="000F4CA9">
            <w:pPr>
              <w:rPr>
                <w:rFonts w:cs="Arial"/>
              </w:rPr>
            </w:pPr>
            <w:r w:rsidRPr="00F24B7A">
              <w:rPr>
                <w:rFonts w:cs="Arial"/>
              </w:rPr>
              <w:t>100741</w:t>
            </w:r>
            <w:r w:rsidR="000F4CA9">
              <w:rPr>
                <w:rFonts w:cs="Arial"/>
              </w:rPr>
              <w:t>876</w:t>
            </w:r>
          </w:p>
        </w:tc>
        <w:tc>
          <w:tcPr>
            <w:tcW w:w="4819" w:type="dxa"/>
          </w:tcPr>
          <w:p w:rsidR="007C5227" w:rsidRPr="00F24B7A" w:rsidRDefault="002D773A">
            <w:pPr>
              <w:rPr>
                <w:rFonts w:cs="Arial"/>
              </w:rPr>
            </w:pPr>
            <w:r w:rsidRPr="00F24B7A">
              <w:rPr>
                <w:rFonts w:cs="Arial"/>
              </w:rPr>
              <w:t>February 15</w:t>
            </w:r>
            <w:r w:rsidRPr="00F24B7A">
              <w:rPr>
                <w:rFonts w:cs="Arial"/>
                <w:vertAlign w:val="superscript"/>
              </w:rPr>
              <w:t>th</w:t>
            </w:r>
            <w:r w:rsidRPr="00F24B7A">
              <w:rPr>
                <w:rFonts w:cs="Arial"/>
              </w:rPr>
              <w:t>, 2011</w:t>
            </w:r>
          </w:p>
        </w:tc>
      </w:tr>
      <w:tr w:rsidR="007C5227" w:rsidRPr="00F24B7A" w:rsidTr="007C5227">
        <w:tc>
          <w:tcPr>
            <w:tcW w:w="2518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2552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  <w:tc>
          <w:tcPr>
            <w:tcW w:w="4819" w:type="dxa"/>
          </w:tcPr>
          <w:p w:rsidR="007C5227" w:rsidRPr="00F24B7A" w:rsidRDefault="007C5227">
            <w:pPr>
              <w:rPr>
                <w:rFonts w:cs="Arial"/>
              </w:rPr>
            </w:pPr>
          </w:p>
        </w:tc>
      </w:tr>
    </w:tbl>
    <w:p w:rsidR="005D7D2A" w:rsidRPr="00F24B7A" w:rsidRDefault="005D7D2A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2093"/>
        <w:gridCol w:w="7843"/>
      </w:tblGrid>
      <w:tr w:rsidR="00F24B7A" w:rsidRPr="00F24B7A" w:rsidTr="00CF4AF8">
        <w:tc>
          <w:tcPr>
            <w:tcW w:w="2093" w:type="dxa"/>
          </w:tcPr>
          <w:p w:rsidR="00F24B7A" w:rsidRPr="00F24B7A" w:rsidRDefault="00F24B7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Use Case Name:</w:t>
            </w:r>
          </w:p>
        </w:tc>
        <w:tc>
          <w:tcPr>
            <w:tcW w:w="7843" w:type="dxa"/>
          </w:tcPr>
          <w:p w:rsidR="00F24B7A" w:rsidRPr="00F24B7A" w:rsidRDefault="000F4CA9" w:rsidP="002D773A">
            <w:pPr>
              <w:rPr>
                <w:b/>
                <w:iCs/>
                <w:szCs w:val="22"/>
              </w:rPr>
            </w:pPr>
            <w:r>
              <w:rPr>
                <w:b/>
                <w:iCs/>
                <w:szCs w:val="22"/>
              </w:rPr>
              <w:t>Invalidate Break-in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C86B8C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38145A" w:rsidRPr="00D368F4" w:rsidRDefault="00D368F4" w:rsidP="00D5380D">
            <w:pPr>
              <w:rPr>
                <w:iCs/>
                <w:szCs w:val="20"/>
              </w:rPr>
            </w:pPr>
            <w:r w:rsidRPr="00D368F4">
              <w:rPr>
                <w:szCs w:val="20"/>
              </w:rPr>
              <w:t xml:space="preserve">The system handler waits for a pre-determined short interval, during which the owner can enter the password to invalidate the alarm process started by the “break-in” signal. </w:t>
            </w:r>
            <w:r w:rsidR="00D5380D">
              <w:rPr>
                <w:szCs w:val="20"/>
              </w:rPr>
              <w:t xml:space="preserve">If password received the break-in will be nullified. </w:t>
            </w:r>
          </w:p>
        </w:tc>
      </w:tr>
      <w:tr w:rsidR="00C86B8C" w:rsidRPr="00F24B7A" w:rsidTr="00CF4AF8">
        <w:tc>
          <w:tcPr>
            <w:tcW w:w="2093" w:type="dxa"/>
          </w:tcPr>
          <w:p w:rsidR="00C86B8C" w:rsidRPr="00F24B7A" w:rsidRDefault="0038145A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Precondition</w:t>
            </w:r>
          </w:p>
        </w:tc>
        <w:tc>
          <w:tcPr>
            <w:tcW w:w="7843" w:type="dxa"/>
          </w:tcPr>
          <w:p w:rsidR="0001644A" w:rsidRDefault="002D773A" w:rsidP="008058AB">
            <w:pPr>
              <w:rPr>
                <w:iCs/>
                <w:szCs w:val="22"/>
              </w:rPr>
            </w:pPr>
            <w:r w:rsidRPr="00F24B7A">
              <w:rPr>
                <w:iCs/>
                <w:szCs w:val="22"/>
              </w:rPr>
              <w:t>The system is enabled.</w:t>
            </w:r>
            <w:r w:rsidR="00D368F4">
              <w:rPr>
                <w:iCs/>
                <w:szCs w:val="22"/>
              </w:rPr>
              <w:t xml:space="preserve"> </w:t>
            </w:r>
          </w:p>
          <w:p w:rsidR="002D773A" w:rsidRPr="00F24B7A" w:rsidRDefault="0001644A" w:rsidP="008058A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368F4">
              <w:rPr>
                <w:iCs/>
                <w:szCs w:val="22"/>
              </w:rPr>
              <w:t xml:space="preserve">in </w:t>
            </w:r>
            <w:r w:rsidR="008058AB">
              <w:rPr>
                <w:iCs/>
                <w:szCs w:val="22"/>
              </w:rPr>
              <w:t>timeout pending.</w:t>
            </w:r>
          </w:p>
        </w:tc>
      </w:tr>
      <w:tr w:rsidR="00FA5B24" w:rsidRPr="00F24B7A" w:rsidTr="002D773A">
        <w:trPr>
          <w:trHeight w:val="78"/>
        </w:trPr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Primary Actor</w:t>
            </w:r>
          </w:p>
        </w:tc>
        <w:tc>
          <w:tcPr>
            <w:tcW w:w="7843" w:type="dxa"/>
          </w:tcPr>
          <w:p w:rsidR="00FA5B24" w:rsidRPr="00F24B7A" w:rsidRDefault="00D368F4" w:rsidP="0034229B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Keypad</w:t>
            </w:r>
          </w:p>
        </w:tc>
      </w:tr>
      <w:tr w:rsidR="00FA5B24" w:rsidRPr="00F24B7A" w:rsidTr="00CF4AF8">
        <w:tc>
          <w:tcPr>
            <w:tcW w:w="2093" w:type="dxa"/>
          </w:tcPr>
          <w:p w:rsidR="00FA5B24" w:rsidRPr="00F24B7A" w:rsidRDefault="00FA5B24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Secondary Actors</w:t>
            </w:r>
          </w:p>
        </w:tc>
        <w:tc>
          <w:tcPr>
            <w:tcW w:w="7843" w:type="dxa"/>
          </w:tcPr>
          <w:p w:rsidR="00FA5B24" w:rsidRPr="00F24B7A" w:rsidRDefault="00FA5B24" w:rsidP="003F0493">
            <w:pPr>
              <w:rPr>
                <w:iCs/>
                <w:szCs w:val="22"/>
              </w:rPr>
            </w:pPr>
          </w:p>
        </w:tc>
      </w:tr>
      <w:tr w:rsidR="00043497" w:rsidRPr="00F24B7A" w:rsidTr="00CF4AF8">
        <w:tc>
          <w:tcPr>
            <w:tcW w:w="2093" w:type="dxa"/>
          </w:tcPr>
          <w:p w:rsidR="00043497" w:rsidRPr="00F24B7A" w:rsidRDefault="00043497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Dependency</w:t>
            </w:r>
          </w:p>
        </w:tc>
        <w:tc>
          <w:tcPr>
            <w:tcW w:w="7843" w:type="dxa"/>
          </w:tcPr>
          <w:p w:rsidR="00043497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INCLUDE USE CASE </w:t>
            </w:r>
            <w:r w:rsidR="00D5380D">
              <w:rPr>
                <w:iCs/>
                <w:szCs w:val="22"/>
              </w:rPr>
              <w:t>Enter Password</w:t>
            </w:r>
          </w:p>
          <w:p w:rsidR="0037564B" w:rsidRPr="00F24B7A" w:rsidRDefault="008058AB" w:rsidP="00043497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EXTENDED BY</w:t>
            </w:r>
            <w:r w:rsidR="0001644A">
              <w:rPr>
                <w:iCs/>
                <w:szCs w:val="22"/>
              </w:rPr>
              <w:t xml:space="preserve"> USE CASE</w:t>
            </w:r>
            <w:r w:rsidR="0037564B">
              <w:rPr>
                <w:iCs/>
                <w:szCs w:val="22"/>
              </w:rPr>
              <w:t xml:space="preserve"> Handle Break-in</w:t>
            </w:r>
          </w:p>
        </w:tc>
      </w:tr>
      <w:tr w:rsidR="00893E88" w:rsidRPr="00F24B7A" w:rsidTr="00CF4AF8">
        <w:tc>
          <w:tcPr>
            <w:tcW w:w="2093" w:type="dxa"/>
          </w:tcPr>
          <w:p w:rsidR="00893E88" w:rsidRPr="00F24B7A" w:rsidRDefault="00893E88" w:rsidP="0034229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Generalization</w:t>
            </w:r>
          </w:p>
        </w:tc>
        <w:tc>
          <w:tcPr>
            <w:tcW w:w="7843" w:type="dxa"/>
          </w:tcPr>
          <w:p w:rsidR="00893E88" w:rsidRPr="00F24B7A" w:rsidRDefault="00893E88" w:rsidP="00841E99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</w:tbl>
    <w:p w:rsidR="00D5380D" w:rsidRPr="00F24B7A" w:rsidRDefault="00D5380D" w:rsidP="00D5380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/>
      </w:tblPr>
      <w:tblGrid>
        <w:gridCol w:w="1605"/>
        <w:gridCol w:w="8344"/>
      </w:tblGrid>
      <w:tr w:rsidR="00D5380D" w:rsidRPr="00F24B7A" w:rsidTr="00D5380D">
        <w:tc>
          <w:tcPr>
            <w:tcW w:w="9949" w:type="dxa"/>
            <w:gridSpan w:val="2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Basic Flow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F24B7A">
              <w:rPr>
                <w:b/>
                <w:szCs w:val="22"/>
              </w:rPr>
              <w:t>Step #</w:t>
            </w:r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  <w:bookmarkStart w:id="0" w:name="BF1" w:colFirst="0" w:colLast="0"/>
          </w:p>
        </w:tc>
        <w:tc>
          <w:tcPr>
            <w:tcW w:w="8344" w:type="dxa"/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A sensor sends a break-in signal to the system (or fails to respond to a self-test signal before the self-test timeout expires)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Pr="008058AB" w:rsidRDefault="008058AB" w:rsidP="00D5380D">
            <w:pPr>
              <w:pBdr>
                <w:left w:val="single" w:sz="18" w:space="4" w:color="auto"/>
              </w:pBdr>
              <w:rPr>
                <w:b/>
                <w:iCs/>
                <w:szCs w:val="22"/>
              </w:rPr>
            </w:pPr>
            <w:r>
              <w:rPr>
                <w:iCs/>
                <w:szCs w:val="22"/>
              </w:rPr>
              <w:t>INCLUDE USE CASE</w:t>
            </w:r>
            <w:r w:rsidR="00D5380D">
              <w:rPr>
                <w:iCs/>
                <w:szCs w:val="22"/>
              </w:rPr>
              <w:t xml:space="preserve"> </w:t>
            </w:r>
            <w:r>
              <w:rPr>
                <w:iCs/>
                <w:szCs w:val="22"/>
              </w:rPr>
              <w:t>Enter Password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The system validates that password is correct.</w:t>
            </w:r>
          </w:p>
        </w:tc>
      </w:tr>
      <w:tr w:rsidR="00D5380D" w:rsidRPr="00F24B7A" w:rsidTr="00D5380D">
        <w:tc>
          <w:tcPr>
            <w:tcW w:w="1605" w:type="dxa"/>
          </w:tcPr>
          <w:p w:rsidR="00D5380D" w:rsidRPr="00F24B7A" w:rsidRDefault="00D5380D" w:rsidP="00D5380D">
            <w:pPr>
              <w:numPr>
                <w:ilvl w:val="1"/>
                <w:numId w:val="1"/>
              </w:num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344" w:type="dxa"/>
          </w:tcPr>
          <w:p w:rsidR="00D5380D" w:rsidRDefault="00D5380D" w:rsidP="0001644A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 xml:space="preserve">The system </w:t>
            </w:r>
            <w:r w:rsidR="0001644A">
              <w:rPr>
                <w:iCs/>
                <w:szCs w:val="22"/>
              </w:rPr>
              <w:t>cancels the pending break-in timeout</w:t>
            </w:r>
            <w:r w:rsidR="008058AB">
              <w:rPr>
                <w:iCs/>
                <w:szCs w:val="22"/>
              </w:rPr>
              <w:t>.</w:t>
            </w:r>
          </w:p>
        </w:tc>
      </w:tr>
      <w:tr w:rsidR="00D5380D" w:rsidRPr="00F24B7A" w:rsidTr="00D5380D"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F24B7A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bookmarkStart w:id="1" w:name="_Use_Case_2_–_Match_Receipts"/>
            <w:bookmarkEnd w:id="0"/>
            <w:bookmarkEnd w:id="1"/>
            <w:r w:rsidRPr="00F24B7A">
              <w:rPr>
                <w:b/>
                <w:szCs w:val="22"/>
              </w:rPr>
              <w:t>Postcondition</w:t>
            </w:r>
            <w:r w:rsidRPr="00F24B7A">
              <w:rPr>
                <w:szCs w:val="22"/>
              </w:rPr>
              <w:t>:</w:t>
            </w:r>
          </w:p>
        </w:tc>
        <w:tc>
          <w:tcPr>
            <w:tcW w:w="83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</w:t>
            </w:r>
            <w:r w:rsidR="00D5380D">
              <w:rPr>
                <w:iCs/>
                <w:szCs w:val="22"/>
              </w:rPr>
              <w:t xml:space="preserve">in has been invalidated. </w:t>
            </w:r>
          </w:p>
          <w:p w:rsidR="0001644A" w:rsidRPr="00F24B7A" w:rsidRDefault="0001644A" w:rsidP="008058AB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timeout is no longer pending.</w:t>
            </w:r>
          </w:p>
        </w:tc>
      </w:tr>
    </w:tbl>
    <w:p w:rsidR="00D5380D" w:rsidRDefault="00D5380D" w:rsidP="00D5380D"/>
    <w:tbl>
      <w:tblPr>
        <w:tblW w:w="994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/>
      </w:tblPr>
      <w:tblGrid>
        <w:gridCol w:w="1668"/>
        <w:gridCol w:w="992"/>
        <w:gridCol w:w="7276"/>
        <w:gridCol w:w="13"/>
      </w:tblGrid>
      <w:tr w:rsidR="00D5380D" w:rsidTr="00D5380D">
        <w:trPr>
          <w:gridAfter w:val="1"/>
          <w:wAfter w:w="13" w:type="dxa"/>
        </w:trPr>
        <w:tc>
          <w:tcPr>
            <w:tcW w:w="9936" w:type="dxa"/>
            <w:gridSpan w:val="3"/>
          </w:tcPr>
          <w:p w:rsidR="00D5380D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bookmarkStart w:id="2" w:name="AFx"/>
            <w:r>
              <w:rPr>
                <w:b/>
                <w:szCs w:val="22"/>
              </w:rPr>
              <w:t>Specific Alternative Flows</w:t>
            </w:r>
            <w:bookmarkEnd w:id="2"/>
            <w:r w:rsidRPr="0037564B">
              <w:t xml:space="preserve">: </w:t>
            </w:r>
            <w:r w:rsidR="0037564B">
              <w:t>Password is not valid</w:t>
            </w:r>
          </w:p>
        </w:tc>
      </w:tr>
      <w:tr w:rsidR="00D5380D" w:rsidRPr="003A7287" w:rsidTr="00D5380D">
        <w:trPr>
          <w:gridAfter w:val="1"/>
          <w:wAfter w:w="13" w:type="dxa"/>
        </w:trPr>
        <w:tc>
          <w:tcPr>
            <w:tcW w:w="1668" w:type="dxa"/>
          </w:tcPr>
          <w:p w:rsidR="00D5380D" w:rsidRPr="003A7287" w:rsidRDefault="00D5380D" w:rsidP="0037564B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BFS </w:t>
            </w:r>
            <w:r w:rsidR="0037564B" w:rsidRPr="0037564B">
              <w:rPr>
                <w:iCs/>
                <w:szCs w:val="22"/>
              </w:rPr>
              <w:t>3</w:t>
            </w:r>
          </w:p>
        </w:tc>
        <w:tc>
          <w:tcPr>
            <w:tcW w:w="8268" w:type="dxa"/>
            <w:gridSpan w:val="2"/>
          </w:tcPr>
          <w:p w:rsidR="00D5380D" w:rsidRPr="003A7287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Branching 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 w:val="restart"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Steps</w:t>
            </w: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D5380D" w:rsidP="00D5380D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Action</w:t>
            </w:r>
          </w:p>
        </w:tc>
      </w:tr>
      <w:tr w:rsidR="00D5380D" w:rsidRPr="00AF2A18" w:rsidTr="00D5380D">
        <w:trPr>
          <w:gridAfter w:val="1"/>
          <w:wAfter w:w="13" w:type="dxa"/>
          <w:trHeight w:val="167"/>
        </w:trPr>
        <w:tc>
          <w:tcPr>
            <w:tcW w:w="1668" w:type="dxa"/>
            <w:vMerge/>
          </w:tcPr>
          <w:p w:rsidR="00D5380D" w:rsidRPr="00F56DD6" w:rsidRDefault="00D5380D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D5380D" w:rsidRPr="00AF2A18" w:rsidRDefault="00D5380D" w:rsidP="00D5380D">
            <w:pPr>
              <w:numPr>
                <w:ilvl w:val="0"/>
                <w:numId w:val="32"/>
              </w:numPr>
              <w:pBdr>
                <w:left w:val="single" w:sz="18" w:space="4" w:color="auto"/>
              </w:pBdr>
              <w:ind w:left="317"/>
              <w:rPr>
                <w:szCs w:val="22"/>
              </w:rPr>
            </w:pPr>
          </w:p>
        </w:tc>
        <w:tc>
          <w:tcPr>
            <w:tcW w:w="7276" w:type="dxa"/>
            <w:tcBorders>
              <w:left w:val="single" w:sz="4" w:space="0" w:color="auto"/>
            </w:tcBorders>
          </w:tcPr>
          <w:p w:rsidR="00D5380D" w:rsidRPr="00AF2A18" w:rsidRDefault="0001644A" w:rsidP="00D5380D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iCs/>
                <w:szCs w:val="22"/>
              </w:rPr>
              <w:t xml:space="preserve">EXTENDED BY USE CASE </w:t>
            </w:r>
            <w:r w:rsidR="0037564B">
              <w:rPr>
                <w:szCs w:val="22"/>
              </w:rPr>
              <w:t>Handle Break-in</w:t>
            </w:r>
          </w:p>
        </w:tc>
      </w:tr>
      <w:tr w:rsidR="00D5380D" w:rsidTr="00D5380D">
        <w:tc>
          <w:tcPr>
            <w:tcW w:w="16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EE1671" w:rsidRDefault="00D5380D" w:rsidP="00D5380D">
            <w:pPr>
              <w:pBdr>
                <w:left w:val="single" w:sz="18" w:space="4" w:color="auto"/>
              </w:pBdr>
              <w:tabs>
                <w:tab w:val="num" w:pos="360"/>
              </w:tabs>
              <w:ind w:left="360" w:hanging="360"/>
              <w:rPr>
                <w:szCs w:val="22"/>
              </w:rPr>
            </w:pPr>
            <w:r w:rsidRPr="00EE1671">
              <w:rPr>
                <w:b/>
                <w:szCs w:val="22"/>
              </w:rPr>
              <w:t>Postcondition</w:t>
            </w:r>
            <w:r w:rsidRPr="00EE1671">
              <w:rPr>
                <w:szCs w:val="22"/>
              </w:rPr>
              <w:t>:</w:t>
            </w:r>
          </w:p>
        </w:tc>
        <w:tc>
          <w:tcPr>
            <w:tcW w:w="82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5380D" w:rsidRPr="0037564B" w:rsidRDefault="0037564B" w:rsidP="00D5380D">
            <w:pPr>
              <w:pBdr>
                <w:left w:val="single" w:sz="18" w:space="4" w:color="auto"/>
              </w:pBdr>
              <w:rPr>
                <w:iCs/>
                <w:szCs w:val="22"/>
              </w:rPr>
            </w:pPr>
            <w:r>
              <w:rPr>
                <w:iCs/>
                <w:szCs w:val="22"/>
              </w:rPr>
              <w:t>Break-in has been handled</w:t>
            </w:r>
          </w:p>
        </w:tc>
      </w:tr>
    </w:tbl>
    <w:p w:rsidR="00D5380D" w:rsidRDefault="00D5380D" w:rsidP="00D5380D"/>
    <w:p w:rsidR="006C4506" w:rsidRDefault="006C4506" w:rsidP="00D5380D">
      <w:r>
        <w:t>Test Plan:</w:t>
      </w:r>
    </w:p>
    <w:p w:rsidR="006C4506" w:rsidRDefault="00E34CD0" w:rsidP="00D5380D">
      <w:r>
        <w:t xml:space="preserve">1. Assert basic flow </w:t>
      </w:r>
      <w:r w:rsidR="00B7025D">
        <w:t xml:space="preserve">path satisfies </w:t>
      </w:r>
      <w:r w:rsidR="00264492">
        <w:t>it’s</w:t>
      </w:r>
      <w:r>
        <w:t xml:space="preserve"> post conditions</w:t>
      </w:r>
      <w:r w:rsidR="00264492">
        <w:t>.</w:t>
      </w:r>
    </w:p>
    <w:p w:rsidR="006C4506" w:rsidRDefault="006C4506" w:rsidP="00D5380D">
      <w:r>
        <w:t xml:space="preserve">2. </w:t>
      </w:r>
      <w:r w:rsidR="00E34CD0">
        <w:t xml:space="preserve">Assert </w:t>
      </w:r>
      <w:r>
        <w:t>if password is not valid,</w:t>
      </w:r>
      <w:r w:rsidR="00264492">
        <w:t xml:space="preserve"> “Password is not valid” alternative flow is satisfied and the</w:t>
      </w:r>
      <w:r>
        <w:t xml:space="preserve"> </w:t>
      </w:r>
      <w:r w:rsidR="00E34CD0">
        <w:t>USE CASE Handle Break-in has been extended</w:t>
      </w:r>
      <w:r w:rsidR="00264492">
        <w:t>.</w:t>
      </w:r>
    </w:p>
    <w:p w:rsidR="006C4506" w:rsidRDefault="006C4506" w:rsidP="00D5380D"/>
    <w:p w:rsidR="006C4506" w:rsidRPr="00F24B7A" w:rsidRDefault="006C4506" w:rsidP="00D5380D"/>
    <w:p w:rsidR="00277270" w:rsidRPr="00F24B7A" w:rsidRDefault="00277270" w:rsidP="00D5380D">
      <w:pPr>
        <w:pStyle w:val="RemoveableText"/>
      </w:pPr>
    </w:p>
    <w:sectPr w:rsidR="00277270" w:rsidRPr="00F24B7A" w:rsidSect="009F24B1">
      <w:headerReference w:type="default" r:id="rId7"/>
      <w:footerReference w:type="default" r:id="rId8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322" w:rsidRDefault="00825322">
      <w:r>
        <w:separator/>
      </w:r>
    </w:p>
  </w:endnote>
  <w:endnote w:type="continuationSeparator" w:id="0">
    <w:p w:rsidR="00825322" w:rsidRDefault="00825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Default="00D5380D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Case study system: </w:t>
    </w:r>
    <w:r>
      <w:rPr>
        <w:szCs w:val="20"/>
      </w:rPr>
      <w:tab/>
      <w:t xml:space="preserve">Page </w:t>
    </w:r>
    <w:r w:rsidR="007A5F60">
      <w:rPr>
        <w:szCs w:val="20"/>
      </w:rPr>
      <w:fldChar w:fldCharType="begin"/>
    </w:r>
    <w:r>
      <w:rPr>
        <w:szCs w:val="20"/>
      </w:rPr>
      <w:instrText xml:space="preserve"> PAGE </w:instrText>
    </w:r>
    <w:r w:rsidR="007A5F60">
      <w:rPr>
        <w:szCs w:val="20"/>
      </w:rPr>
      <w:fldChar w:fldCharType="separate"/>
    </w:r>
    <w:r w:rsidR="00264492">
      <w:rPr>
        <w:noProof/>
        <w:szCs w:val="20"/>
      </w:rPr>
      <w:t>1</w:t>
    </w:r>
    <w:r w:rsidR="007A5F60">
      <w:rPr>
        <w:szCs w:val="20"/>
      </w:rPr>
      <w:fldChar w:fldCharType="end"/>
    </w:r>
    <w:r>
      <w:rPr>
        <w:szCs w:val="20"/>
      </w:rPr>
      <w:t xml:space="preserve"> of </w:t>
    </w:r>
    <w:r w:rsidR="007A5F60">
      <w:rPr>
        <w:szCs w:val="20"/>
      </w:rPr>
      <w:fldChar w:fldCharType="begin"/>
    </w:r>
    <w:r>
      <w:rPr>
        <w:szCs w:val="20"/>
      </w:rPr>
      <w:instrText xml:space="preserve"> NUMPAGES </w:instrText>
    </w:r>
    <w:r w:rsidR="007A5F60">
      <w:rPr>
        <w:szCs w:val="20"/>
      </w:rPr>
      <w:fldChar w:fldCharType="separate"/>
    </w:r>
    <w:r w:rsidR="00264492">
      <w:rPr>
        <w:noProof/>
        <w:szCs w:val="20"/>
      </w:rPr>
      <w:t>1</w:t>
    </w:r>
    <w:r w:rsidR="007A5F60">
      <w:rPr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322" w:rsidRDefault="00825322">
      <w:r>
        <w:separator/>
      </w:r>
    </w:p>
  </w:footnote>
  <w:footnote w:type="continuationSeparator" w:id="0">
    <w:p w:rsidR="00825322" w:rsidRDefault="00825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380D" w:rsidRPr="00924BC5" w:rsidRDefault="00D5380D" w:rsidP="00CF2F6E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rFonts w:cs="Arial"/>
        <w:b/>
        <w:bCs/>
        <w:i/>
        <w:kern w:val="32"/>
        <w:sz w:val="28"/>
        <w:szCs w:val="28"/>
      </w:rPr>
    </w:pPr>
    <w:r>
      <w:rPr>
        <w:rFonts w:cs="Arial"/>
        <w:b/>
        <w:bCs/>
        <w:i/>
        <w:kern w:val="32"/>
        <w:sz w:val="28"/>
        <w:szCs w:val="28"/>
      </w:rPr>
      <w:t xml:space="preserve">Use Case Name: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71737CC"/>
    <w:multiLevelType w:val="multilevel"/>
    <w:tmpl w:val="2A5EE620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092EF7"/>
    <w:multiLevelType w:val="multilevel"/>
    <w:tmpl w:val="18A01E6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13CB7FD3"/>
    <w:multiLevelType w:val="hybridMultilevel"/>
    <w:tmpl w:val="0B0E8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67624"/>
    <w:multiLevelType w:val="hybridMultilevel"/>
    <w:tmpl w:val="0E4A85D4"/>
    <w:lvl w:ilvl="0" w:tplc="B72A46FE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6B5731"/>
    <w:multiLevelType w:val="multilevel"/>
    <w:tmpl w:val="2A4402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E6D695A"/>
    <w:multiLevelType w:val="hybridMultilevel"/>
    <w:tmpl w:val="D8248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084E0B"/>
    <w:multiLevelType w:val="hybridMultilevel"/>
    <w:tmpl w:val="90DA98A6"/>
    <w:lvl w:ilvl="0" w:tplc="B0C293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950CFD"/>
    <w:multiLevelType w:val="hybridMultilevel"/>
    <w:tmpl w:val="F718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F1A49"/>
    <w:multiLevelType w:val="hybridMultilevel"/>
    <w:tmpl w:val="4E766CF4"/>
    <w:lvl w:ilvl="0" w:tplc="27A687F8">
      <w:start w:val="1"/>
      <w:numFmt w:val="decimal"/>
      <w:lvlText w:val="RE# 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476F"/>
    <w:multiLevelType w:val="hybridMultilevel"/>
    <w:tmpl w:val="411A153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C5579"/>
    <w:multiLevelType w:val="multilevel"/>
    <w:tmpl w:val="9522E65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5E07DB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6EA6C61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220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DD1419E"/>
    <w:multiLevelType w:val="hybridMultilevel"/>
    <w:tmpl w:val="2A5EE620"/>
    <w:lvl w:ilvl="0" w:tplc="1EE48EF8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DC6F26"/>
    <w:multiLevelType w:val="multilevel"/>
    <w:tmpl w:val="D8248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D854CE"/>
    <w:multiLevelType w:val="hybridMultilevel"/>
    <w:tmpl w:val="3354ACAA"/>
    <w:lvl w:ilvl="0" w:tplc="A5BA4D0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462D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4698090D"/>
    <w:multiLevelType w:val="hybridMultilevel"/>
    <w:tmpl w:val="9522E650"/>
    <w:lvl w:ilvl="0" w:tplc="0B78720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4F077CB1"/>
    <w:multiLevelType w:val="multilevel"/>
    <w:tmpl w:val="154A0A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16847A1"/>
    <w:multiLevelType w:val="multilevel"/>
    <w:tmpl w:val="8012AF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55740873"/>
    <w:multiLevelType w:val="hybridMultilevel"/>
    <w:tmpl w:val="C37E39A2"/>
    <w:lvl w:ilvl="0" w:tplc="5CBE758A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979FC"/>
    <w:multiLevelType w:val="hybridMultilevel"/>
    <w:tmpl w:val="1C84551A"/>
    <w:lvl w:ilvl="0" w:tplc="CAC215C6">
      <w:start w:val="1"/>
      <w:numFmt w:val="bullet"/>
      <w:lvlText w:val=" "/>
      <w:lvlJc w:val="left"/>
      <w:pPr>
        <w:ind w:left="720" w:hanging="360"/>
      </w:pPr>
      <w:rPr>
        <w:rFonts w:ascii="Arial" w:hAnsi="Arial" w:hint="default"/>
        <w:cap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BC265B0"/>
    <w:multiLevelType w:val="multilevel"/>
    <w:tmpl w:val="5EEC128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284153"/>
    <w:multiLevelType w:val="hybridMultilevel"/>
    <w:tmpl w:val="BFAA4D94"/>
    <w:lvl w:ilvl="0" w:tplc="427AAE2E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377AD0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6FE32DA4"/>
    <w:multiLevelType w:val="multilevel"/>
    <w:tmpl w:val="C1626F8A"/>
    <w:lvl w:ilvl="0">
      <w:start w:val="1"/>
      <w:numFmt w:val="decimal"/>
      <w:lvlText w:val="%1.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49E3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EE6C2D"/>
    <w:multiLevelType w:val="multilevel"/>
    <w:tmpl w:val="6F3CB5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>
    <w:nsid w:val="776C2F5B"/>
    <w:multiLevelType w:val="hybridMultilevel"/>
    <w:tmpl w:val="0414E2DC"/>
    <w:lvl w:ilvl="0" w:tplc="5B648922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7E2406C8"/>
    <w:multiLevelType w:val="hybridMultilevel"/>
    <w:tmpl w:val="980CB34C"/>
    <w:lvl w:ilvl="0" w:tplc="EB547E2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AD5950"/>
    <w:multiLevelType w:val="hybridMultilevel"/>
    <w:tmpl w:val="E7D808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6"/>
  </w:num>
  <w:num w:numId="4">
    <w:abstractNumId w:val="35"/>
  </w:num>
  <w:num w:numId="5">
    <w:abstractNumId w:val="21"/>
  </w:num>
  <w:num w:numId="6">
    <w:abstractNumId w:val="0"/>
  </w:num>
  <w:num w:numId="7">
    <w:abstractNumId w:val="22"/>
  </w:num>
  <w:num w:numId="8">
    <w:abstractNumId w:val="7"/>
  </w:num>
  <w:num w:numId="9">
    <w:abstractNumId w:val="17"/>
  </w:num>
  <w:num w:numId="10">
    <w:abstractNumId w:val="20"/>
  </w:num>
  <w:num w:numId="11">
    <w:abstractNumId w:val="31"/>
  </w:num>
  <w:num w:numId="12">
    <w:abstractNumId w:val="28"/>
  </w:num>
  <w:num w:numId="13">
    <w:abstractNumId w:val="12"/>
  </w:num>
  <w:num w:numId="14">
    <w:abstractNumId w:val="16"/>
  </w:num>
  <w:num w:numId="15">
    <w:abstractNumId w:val="30"/>
  </w:num>
  <w:num w:numId="16">
    <w:abstractNumId w:val="1"/>
  </w:num>
  <w:num w:numId="17">
    <w:abstractNumId w:val="27"/>
  </w:num>
  <w:num w:numId="18">
    <w:abstractNumId w:val="9"/>
  </w:num>
  <w:num w:numId="19">
    <w:abstractNumId w:val="33"/>
  </w:num>
  <w:num w:numId="20">
    <w:abstractNumId w:val="2"/>
  </w:num>
  <w:num w:numId="21">
    <w:abstractNumId w:val="8"/>
  </w:num>
  <w:num w:numId="22">
    <w:abstractNumId w:val="4"/>
  </w:num>
  <w:num w:numId="23">
    <w:abstractNumId w:val="26"/>
  </w:num>
  <w:num w:numId="24">
    <w:abstractNumId w:val="10"/>
  </w:num>
  <w:num w:numId="25">
    <w:abstractNumId w:val="23"/>
  </w:num>
  <w:num w:numId="26">
    <w:abstractNumId w:val="32"/>
  </w:num>
  <w:num w:numId="27">
    <w:abstractNumId w:val="15"/>
  </w:num>
  <w:num w:numId="28">
    <w:abstractNumId w:val="3"/>
  </w:num>
  <w:num w:numId="29">
    <w:abstractNumId w:val="18"/>
  </w:num>
  <w:num w:numId="30">
    <w:abstractNumId w:val="37"/>
  </w:num>
  <w:num w:numId="31">
    <w:abstractNumId w:val="25"/>
  </w:num>
  <w:num w:numId="32">
    <w:abstractNumId w:val="14"/>
  </w:num>
  <w:num w:numId="33">
    <w:abstractNumId w:val="29"/>
  </w:num>
  <w:num w:numId="34">
    <w:abstractNumId w:val="11"/>
  </w:num>
  <w:num w:numId="35">
    <w:abstractNumId w:val="5"/>
  </w:num>
  <w:num w:numId="36">
    <w:abstractNumId w:val="24"/>
  </w:num>
  <w:num w:numId="37">
    <w:abstractNumId w:val="36"/>
  </w:num>
  <w:num w:numId="38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E00BD1"/>
    <w:rsid w:val="00006007"/>
    <w:rsid w:val="0001644A"/>
    <w:rsid w:val="00016D21"/>
    <w:rsid w:val="00021F2F"/>
    <w:rsid w:val="00034844"/>
    <w:rsid w:val="000375DA"/>
    <w:rsid w:val="00043497"/>
    <w:rsid w:val="000446D7"/>
    <w:rsid w:val="00054866"/>
    <w:rsid w:val="000731C7"/>
    <w:rsid w:val="00080CF1"/>
    <w:rsid w:val="000A64C5"/>
    <w:rsid w:val="000A7A37"/>
    <w:rsid w:val="000B200D"/>
    <w:rsid w:val="000C4040"/>
    <w:rsid w:val="000E0896"/>
    <w:rsid w:val="000F3B81"/>
    <w:rsid w:val="000F4CA9"/>
    <w:rsid w:val="000F6E60"/>
    <w:rsid w:val="00104EA9"/>
    <w:rsid w:val="00120AB4"/>
    <w:rsid w:val="001354CD"/>
    <w:rsid w:val="00152102"/>
    <w:rsid w:val="0016067E"/>
    <w:rsid w:val="00160BDA"/>
    <w:rsid w:val="00164E29"/>
    <w:rsid w:val="00176762"/>
    <w:rsid w:val="00177BF9"/>
    <w:rsid w:val="00180ECA"/>
    <w:rsid w:val="00185704"/>
    <w:rsid w:val="00187100"/>
    <w:rsid w:val="00195173"/>
    <w:rsid w:val="001B22B3"/>
    <w:rsid w:val="001B6493"/>
    <w:rsid w:val="001E23E9"/>
    <w:rsid w:val="001F2F3A"/>
    <w:rsid w:val="00206BB3"/>
    <w:rsid w:val="00222ECE"/>
    <w:rsid w:val="00225E85"/>
    <w:rsid w:val="00230E6E"/>
    <w:rsid w:val="00231375"/>
    <w:rsid w:val="00241FC8"/>
    <w:rsid w:val="00264492"/>
    <w:rsid w:val="002709DB"/>
    <w:rsid w:val="00277270"/>
    <w:rsid w:val="00281966"/>
    <w:rsid w:val="002A13C8"/>
    <w:rsid w:val="002A1E30"/>
    <w:rsid w:val="002A4489"/>
    <w:rsid w:val="002A7AF0"/>
    <w:rsid w:val="002D773A"/>
    <w:rsid w:val="002E3416"/>
    <w:rsid w:val="0030189C"/>
    <w:rsid w:val="00335DBD"/>
    <w:rsid w:val="0034229B"/>
    <w:rsid w:val="00355D36"/>
    <w:rsid w:val="003603FB"/>
    <w:rsid w:val="00373E34"/>
    <w:rsid w:val="0037564B"/>
    <w:rsid w:val="0038145A"/>
    <w:rsid w:val="003873DE"/>
    <w:rsid w:val="0039442D"/>
    <w:rsid w:val="003A217F"/>
    <w:rsid w:val="003A28B7"/>
    <w:rsid w:val="003A47CA"/>
    <w:rsid w:val="003A515F"/>
    <w:rsid w:val="003A7287"/>
    <w:rsid w:val="003B005D"/>
    <w:rsid w:val="003B4A1D"/>
    <w:rsid w:val="003D061D"/>
    <w:rsid w:val="003D677F"/>
    <w:rsid w:val="003E7BA2"/>
    <w:rsid w:val="003F0493"/>
    <w:rsid w:val="003F617D"/>
    <w:rsid w:val="00407506"/>
    <w:rsid w:val="0041254F"/>
    <w:rsid w:val="004217C0"/>
    <w:rsid w:val="0042252C"/>
    <w:rsid w:val="004378B3"/>
    <w:rsid w:val="00447AB0"/>
    <w:rsid w:val="0045440B"/>
    <w:rsid w:val="00470073"/>
    <w:rsid w:val="00471E75"/>
    <w:rsid w:val="004837A5"/>
    <w:rsid w:val="00486113"/>
    <w:rsid w:val="004A1E15"/>
    <w:rsid w:val="004D155F"/>
    <w:rsid w:val="004D34CC"/>
    <w:rsid w:val="004D484A"/>
    <w:rsid w:val="004D4BA2"/>
    <w:rsid w:val="004F1BA6"/>
    <w:rsid w:val="00503E47"/>
    <w:rsid w:val="0050633A"/>
    <w:rsid w:val="00516548"/>
    <w:rsid w:val="00523857"/>
    <w:rsid w:val="00525530"/>
    <w:rsid w:val="00530EE4"/>
    <w:rsid w:val="005428AB"/>
    <w:rsid w:val="005503F5"/>
    <w:rsid w:val="00556076"/>
    <w:rsid w:val="00556DFB"/>
    <w:rsid w:val="005621CA"/>
    <w:rsid w:val="00563B51"/>
    <w:rsid w:val="00572952"/>
    <w:rsid w:val="0057495B"/>
    <w:rsid w:val="00577E37"/>
    <w:rsid w:val="005A0A4D"/>
    <w:rsid w:val="005B7813"/>
    <w:rsid w:val="005D2ECB"/>
    <w:rsid w:val="005D5B6D"/>
    <w:rsid w:val="005D6C9B"/>
    <w:rsid w:val="005D7D2A"/>
    <w:rsid w:val="005E2A8F"/>
    <w:rsid w:val="005F0AA9"/>
    <w:rsid w:val="005F4008"/>
    <w:rsid w:val="005F54E4"/>
    <w:rsid w:val="0060439B"/>
    <w:rsid w:val="00613D2D"/>
    <w:rsid w:val="00625FC3"/>
    <w:rsid w:val="00664A1A"/>
    <w:rsid w:val="006C4280"/>
    <w:rsid w:val="006C4506"/>
    <w:rsid w:val="006C68E0"/>
    <w:rsid w:val="006D6635"/>
    <w:rsid w:val="006E02F0"/>
    <w:rsid w:val="006E3FA7"/>
    <w:rsid w:val="006F518C"/>
    <w:rsid w:val="00726ABD"/>
    <w:rsid w:val="007428D2"/>
    <w:rsid w:val="00764256"/>
    <w:rsid w:val="00770DC6"/>
    <w:rsid w:val="00780FF4"/>
    <w:rsid w:val="00783DEC"/>
    <w:rsid w:val="007874E6"/>
    <w:rsid w:val="007A1E0A"/>
    <w:rsid w:val="007A1FE2"/>
    <w:rsid w:val="007A318B"/>
    <w:rsid w:val="007A5F60"/>
    <w:rsid w:val="007B2C14"/>
    <w:rsid w:val="007B3084"/>
    <w:rsid w:val="007C5227"/>
    <w:rsid w:val="007C7A51"/>
    <w:rsid w:val="007D3D61"/>
    <w:rsid w:val="007D4CC2"/>
    <w:rsid w:val="007E5182"/>
    <w:rsid w:val="007F36D8"/>
    <w:rsid w:val="007F7C4B"/>
    <w:rsid w:val="0080210F"/>
    <w:rsid w:val="00804090"/>
    <w:rsid w:val="008058AB"/>
    <w:rsid w:val="00814624"/>
    <w:rsid w:val="00825322"/>
    <w:rsid w:val="00831019"/>
    <w:rsid w:val="00831670"/>
    <w:rsid w:val="00831F66"/>
    <w:rsid w:val="00841E99"/>
    <w:rsid w:val="00853B0D"/>
    <w:rsid w:val="008563FB"/>
    <w:rsid w:val="00871F16"/>
    <w:rsid w:val="00873424"/>
    <w:rsid w:val="0087592B"/>
    <w:rsid w:val="00876D57"/>
    <w:rsid w:val="008870CF"/>
    <w:rsid w:val="008911C3"/>
    <w:rsid w:val="00892349"/>
    <w:rsid w:val="00893E88"/>
    <w:rsid w:val="008B1E29"/>
    <w:rsid w:val="008B4779"/>
    <w:rsid w:val="008B5256"/>
    <w:rsid w:val="008D68AB"/>
    <w:rsid w:val="00900FEC"/>
    <w:rsid w:val="00914089"/>
    <w:rsid w:val="00922161"/>
    <w:rsid w:val="00924BC5"/>
    <w:rsid w:val="00930509"/>
    <w:rsid w:val="00937689"/>
    <w:rsid w:val="00961C97"/>
    <w:rsid w:val="009930AE"/>
    <w:rsid w:val="009C4358"/>
    <w:rsid w:val="009C481B"/>
    <w:rsid w:val="009C4937"/>
    <w:rsid w:val="009D543E"/>
    <w:rsid w:val="009E2772"/>
    <w:rsid w:val="009E4EDB"/>
    <w:rsid w:val="009F24B1"/>
    <w:rsid w:val="009F685E"/>
    <w:rsid w:val="00A024AC"/>
    <w:rsid w:val="00A07841"/>
    <w:rsid w:val="00A07BF0"/>
    <w:rsid w:val="00A11D16"/>
    <w:rsid w:val="00A37678"/>
    <w:rsid w:val="00A44EA0"/>
    <w:rsid w:val="00A54EFB"/>
    <w:rsid w:val="00A5575F"/>
    <w:rsid w:val="00A57633"/>
    <w:rsid w:val="00A75B3A"/>
    <w:rsid w:val="00A766C9"/>
    <w:rsid w:val="00A77314"/>
    <w:rsid w:val="00A83EDD"/>
    <w:rsid w:val="00A85764"/>
    <w:rsid w:val="00A9739D"/>
    <w:rsid w:val="00AA42B7"/>
    <w:rsid w:val="00AD00B2"/>
    <w:rsid w:val="00AD00C6"/>
    <w:rsid w:val="00AF2A18"/>
    <w:rsid w:val="00AF551B"/>
    <w:rsid w:val="00B1006C"/>
    <w:rsid w:val="00B60C18"/>
    <w:rsid w:val="00B7023F"/>
    <w:rsid w:val="00B7025D"/>
    <w:rsid w:val="00B757D1"/>
    <w:rsid w:val="00B75D2B"/>
    <w:rsid w:val="00B83039"/>
    <w:rsid w:val="00B84974"/>
    <w:rsid w:val="00B92678"/>
    <w:rsid w:val="00BA1472"/>
    <w:rsid w:val="00BA2C32"/>
    <w:rsid w:val="00BB256B"/>
    <w:rsid w:val="00BB405C"/>
    <w:rsid w:val="00BD588A"/>
    <w:rsid w:val="00BE2039"/>
    <w:rsid w:val="00BE21BD"/>
    <w:rsid w:val="00BF4214"/>
    <w:rsid w:val="00C11EFC"/>
    <w:rsid w:val="00C20064"/>
    <w:rsid w:val="00C3126A"/>
    <w:rsid w:val="00C35F45"/>
    <w:rsid w:val="00C4116B"/>
    <w:rsid w:val="00C47C10"/>
    <w:rsid w:val="00C5147C"/>
    <w:rsid w:val="00C57D13"/>
    <w:rsid w:val="00C73D7A"/>
    <w:rsid w:val="00C8264F"/>
    <w:rsid w:val="00C86337"/>
    <w:rsid w:val="00C86B8C"/>
    <w:rsid w:val="00CB27A3"/>
    <w:rsid w:val="00CB4416"/>
    <w:rsid w:val="00CC1A68"/>
    <w:rsid w:val="00CD3E35"/>
    <w:rsid w:val="00CD5B92"/>
    <w:rsid w:val="00CD7184"/>
    <w:rsid w:val="00CE6CF5"/>
    <w:rsid w:val="00CF2F6E"/>
    <w:rsid w:val="00CF4AF8"/>
    <w:rsid w:val="00D2398E"/>
    <w:rsid w:val="00D23CE9"/>
    <w:rsid w:val="00D27CEC"/>
    <w:rsid w:val="00D368F4"/>
    <w:rsid w:val="00D4380B"/>
    <w:rsid w:val="00D43F08"/>
    <w:rsid w:val="00D45F91"/>
    <w:rsid w:val="00D5380D"/>
    <w:rsid w:val="00D54EA6"/>
    <w:rsid w:val="00D83FF9"/>
    <w:rsid w:val="00D84BA9"/>
    <w:rsid w:val="00D92EA1"/>
    <w:rsid w:val="00D967DA"/>
    <w:rsid w:val="00DB0C1B"/>
    <w:rsid w:val="00DC5A6F"/>
    <w:rsid w:val="00DE687A"/>
    <w:rsid w:val="00DF0BF6"/>
    <w:rsid w:val="00E00BD1"/>
    <w:rsid w:val="00E32BA2"/>
    <w:rsid w:val="00E34CD0"/>
    <w:rsid w:val="00E35D03"/>
    <w:rsid w:val="00E41A9E"/>
    <w:rsid w:val="00E51A82"/>
    <w:rsid w:val="00E64FEC"/>
    <w:rsid w:val="00E74861"/>
    <w:rsid w:val="00ED186D"/>
    <w:rsid w:val="00EE1671"/>
    <w:rsid w:val="00EE2484"/>
    <w:rsid w:val="00EF0C2C"/>
    <w:rsid w:val="00F104B2"/>
    <w:rsid w:val="00F10B39"/>
    <w:rsid w:val="00F24B7A"/>
    <w:rsid w:val="00F33AF5"/>
    <w:rsid w:val="00F40D52"/>
    <w:rsid w:val="00F40F41"/>
    <w:rsid w:val="00F445A6"/>
    <w:rsid w:val="00F510ED"/>
    <w:rsid w:val="00F56DD6"/>
    <w:rsid w:val="00F779FE"/>
    <w:rsid w:val="00F908F9"/>
    <w:rsid w:val="00FA5B24"/>
    <w:rsid w:val="00FC1551"/>
    <w:rsid w:val="00FC1C95"/>
    <w:rsid w:val="00FD4676"/>
    <w:rsid w:val="00FE2504"/>
    <w:rsid w:val="00FE4AE8"/>
    <w:rsid w:val="00FE7CB6"/>
    <w:rsid w:val="00FF1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24B1"/>
    <w:pPr>
      <w:spacing w:after="60"/>
    </w:pPr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9F24B1"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F24B1"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rsid w:val="009F24B1"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rsid w:val="00764256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9F24B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24B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F24B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F24B1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9F24B1"/>
    <w:rPr>
      <w:color w:val="0000FF"/>
      <w:u w:val="single"/>
    </w:rPr>
  </w:style>
  <w:style w:type="paragraph" w:customStyle="1" w:styleId="UseCaseHeading">
    <w:name w:val="Use Case Heading"/>
    <w:basedOn w:val="Heading3"/>
    <w:rsid w:val="009F24B1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sid w:val="009F24B1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89234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924BC5"/>
    <w:rPr>
      <w:rFonts w:ascii="Arial" w:hAnsi="Arial"/>
      <w:szCs w:val="24"/>
      <w:lang w:val="en-GB" w:eastAsia="en-US"/>
    </w:rPr>
  </w:style>
  <w:style w:type="paragraph" w:customStyle="1" w:styleId="Default">
    <w:name w:val="Default"/>
    <w:rsid w:val="00D368F4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s\Downloads\RUCM%2520Template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RUCM%20Template(2)</Template>
  <TotalTime>98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DBrickShaw</dc:creator>
  <cp:lastModifiedBy>mwright</cp:lastModifiedBy>
  <cp:revision>9</cp:revision>
  <cp:lastPrinted>2008-07-30T23:02:00Z</cp:lastPrinted>
  <dcterms:created xsi:type="dcterms:W3CDTF">2011-02-07T17:09:00Z</dcterms:created>
  <dcterms:modified xsi:type="dcterms:W3CDTF">2011-02-14T21:15:00Z</dcterms:modified>
</cp:coreProperties>
</file>