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B3302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B3302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B3302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Handle Break-in</w:t>
            </w:r>
          </w:p>
        </w:tc>
      </w:tr>
      <w:tr w:rsidR="00C86B8C" w:rsidRPr="000B3302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0B3302" w:rsidRDefault="000B3302" w:rsidP="00F20D7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0B3302">
              <w:rPr>
                <w:rFonts w:ascii="Arial" w:hAnsi="Arial" w:cs="Arial"/>
                <w:sz w:val="20"/>
                <w:szCs w:val="20"/>
              </w:rPr>
              <w:t xml:space="preserve">he system triggers its own internal sound </w:t>
            </w:r>
            <w:proofErr w:type="gramStart"/>
            <w:r w:rsidRPr="000B3302">
              <w:rPr>
                <w:rFonts w:ascii="Arial" w:hAnsi="Arial" w:cs="Arial"/>
                <w:sz w:val="20"/>
                <w:szCs w:val="20"/>
              </w:rPr>
              <w:t>alarm,</w:t>
            </w:r>
            <w:proofErr w:type="gramEnd"/>
            <w:r w:rsidRPr="000B3302">
              <w:rPr>
                <w:rFonts w:ascii="Arial" w:hAnsi="Arial" w:cs="Arial"/>
                <w:sz w:val="20"/>
                <w:szCs w:val="20"/>
              </w:rPr>
              <w:t xml:space="preserve"> broadcasts trigger signals to all cells, causing all alarms in the entire house to be triggered, places a phone call to a pre-defined phone number and finally writes the event to the log.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2D773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F20D78" w:rsidRDefault="00F20D78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armed.</w:t>
            </w:r>
          </w:p>
          <w:p w:rsidR="000B3302" w:rsidRPr="00F24B7A" w:rsidRDefault="000B3302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</w:t>
            </w:r>
            <w:r w:rsidR="003919EF">
              <w:rPr>
                <w:iCs/>
                <w:szCs w:val="22"/>
              </w:rPr>
              <w:t xml:space="preserve"> break in</w:t>
            </w:r>
            <w:r>
              <w:rPr>
                <w:iCs/>
                <w:szCs w:val="22"/>
              </w:rPr>
              <w:t xml:space="preserve"> has</w:t>
            </w:r>
            <w:r w:rsidR="00152D18">
              <w:rPr>
                <w:iCs/>
                <w:szCs w:val="22"/>
              </w:rPr>
              <w:t xml:space="preserve"> not</w:t>
            </w:r>
            <w:r>
              <w:rPr>
                <w:iCs/>
                <w:szCs w:val="22"/>
              </w:rPr>
              <w:t xml:space="preserve"> been </w:t>
            </w:r>
            <w:r w:rsidR="00152D18">
              <w:rPr>
                <w:iCs/>
                <w:szCs w:val="22"/>
              </w:rPr>
              <w:t>invalidated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2D773A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Timer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2D773A" w:rsidP="003919EF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Alarm, </w:t>
            </w:r>
            <w:r w:rsidR="00152D18">
              <w:rPr>
                <w:iCs/>
                <w:szCs w:val="22"/>
              </w:rPr>
              <w:t>Phone</w:t>
            </w:r>
            <w:r w:rsidR="003919EF">
              <w:rPr>
                <w:iCs/>
                <w:szCs w:val="22"/>
              </w:rPr>
              <w:t xml:space="preserve"> L</w:t>
            </w:r>
            <w:r w:rsidR="00152D18">
              <w:rPr>
                <w:iCs/>
                <w:szCs w:val="22"/>
              </w:rPr>
              <w:t>ine</w:t>
            </w: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Pr="00F24B7A" w:rsidRDefault="00043497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C86B8C" w:rsidRPr="00F24B7A" w:rsidRDefault="00C86B8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984"/>
        <w:gridCol w:w="7360"/>
      </w:tblGrid>
      <w:tr w:rsidR="0038145A" w:rsidRPr="00F24B7A" w:rsidTr="009D543E">
        <w:tc>
          <w:tcPr>
            <w:tcW w:w="9949" w:type="dxa"/>
            <w:gridSpan w:val="3"/>
          </w:tcPr>
          <w:p w:rsidR="0038145A" w:rsidRPr="00F24B7A" w:rsidRDefault="0038145A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38145A" w:rsidRPr="00F24B7A" w:rsidTr="002A4489">
        <w:tc>
          <w:tcPr>
            <w:tcW w:w="1605" w:type="dxa"/>
          </w:tcPr>
          <w:p w:rsidR="0038145A" w:rsidRPr="00F24B7A" w:rsidRDefault="0038145A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</w:t>
            </w:r>
            <w:r w:rsidR="00E51A82" w:rsidRPr="00F24B7A">
              <w:rPr>
                <w:b/>
                <w:szCs w:val="22"/>
              </w:rPr>
              <w:t xml:space="preserve"> #</w:t>
            </w:r>
          </w:p>
        </w:tc>
        <w:tc>
          <w:tcPr>
            <w:tcW w:w="8344" w:type="dxa"/>
            <w:gridSpan w:val="2"/>
          </w:tcPr>
          <w:p w:rsidR="0038145A" w:rsidRPr="00F24B7A" w:rsidRDefault="0038145A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2A7AF0" w:rsidRPr="00F24B7A" w:rsidTr="002A4489">
        <w:tc>
          <w:tcPr>
            <w:tcW w:w="1605" w:type="dxa"/>
          </w:tcPr>
          <w:p w:rsidR="002A7AF0" w:rsidRPr="00F24B7A" w:rsidRDefault="002A7AF0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  <w:gridSpan w:val="2"/>
          </w:tcPr>
          <w:p w:rsidR="002A7AF0" w:rsidRPr="00F24B7A" w:rsidRDefault="00D2398E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The timer sends a signal to the system to initiate </w:t>
            </w:r>
            <w:r w:rsidR="00152D18">
              <w:rPr>
                <w:iCs/>
                <w:szCs w:val="22"/>
              </w:rPr>
              <w:t>the handle break-in procedure.</w:t>
            </w:r>
          </w:p>
        </w:tc>
      </w:tr>
      <w:tr w:rsidR="00152D18" w:rsidRPr="00F24B7A" w:rsidTr="002A4489">
        <w:tc>
          <w:tcPr>
            <w:tcW w:w="1605" w:type="dxa"/>
          </w:tcPr>
          <w:p w:rsidR="00152D18" w:rsidRPr="00F24B7A" w:rsidRDefault="00152D18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152D18" w:rsidRPr="00F24B7A" w:rsidRDefault="00152D18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triggers internal sound alarm.</w:t>
            </w:r>
          </w:p>
        </w:tc>
      </w:tr>
      <w:bookmarkEnd w:id="0"/>
      <w:tr w:rsidR="00D2398E" w:rsidRPr="00F24B7A" w:rsidTr="002A4489">
        <w:trPr>
          <w:trHeight w:val="204"/>
        </w:trPr>
        <w:tc>
          <w:tcPr>
            <w:tcW w:w="1605" w:type="dxa"/>
            <w:vMerge w:val="restart"/>
          </w:tcPr>
          <w:p w:rsidR="00D2398E" w:rsidRPr="00F24B7A" w:rsidRDefault="00D2398E" w:rsidP="005D2ECB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bottom w:val="single" w:sz="4" w:space="0" w:color="auto"/>
            </w:tcBorders>
          </w:tcPr>
          <w:p w:rsidR="00D2398E" w:rsidRPr="00F24B7A" w:rsidRDefault="00D2398E" w:rsidP="009E4ED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DO</w:t>
            </w:r>
          </w:p>
        </w:tc>
      </w:tr>
      <w:tr w:rsidR="00D2398E" w:rsidRPr="00F24B7A" w:rsidTr="002A4489">
        <w:trPr>
          <w:trHeight w:val="7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726AB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C5147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686738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szCs w:val="22"/>
              </w:rPr>
              <w:t xml:space="preserve">The system sends a </w:t>
            </w:r>
            <w:r w:rsidR="00152D18">
              <w:rPr>
                <w:szCs w:val="22"/>
              </w:rPr>
              <w:t xml:space="preserve">trigger system to a </w:t>
            </w:r>
            <w:r w:rsidR="00686738">
              <w:rPr>
                <w:szCs w:val="22"/>
              </w:rPr>
              <w:t>cell handler.</w:t>
            </w:r>
          </w:p>
        </w:tc>
      </w:tr>
      <w:tr w:rsidR="00D2398E" w:rsidRPr="00F24B7A" w:rsidTr="002A4489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8E" w:rsidRPr="00F24B7A" w:rsidRDefault="00D2398E" w:rsidP="005D2ECB">
            <w:pPr>
              <w:numPr>
                <w:ilvl w:val="0"/>
                <w:numId w:val="30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2398E" w:rsidRPr="00F24B7A" w:rsidRDefault="00D2398E" w:rsidP="00BF003C">
            <w:pPr>
              <w:pBdr>
                <w:left w:val="single" w:sz="18" w:space="4" w:color="auto"/>
              </w:pBdr>
              <w:rPr>
                <w:szCs w:val="22"/>
              </w:rPr>
            </w:pPr>
            <w:r w:rsidRPr="00F24B7A">
              <w:rPr>
                <w:iCs/>
                <w:szCs w:val="22"/>
              </w:rPr>
              <w:t xml:space="preserve">The </w:t>
            </w:r>
            <w:r w:rsidR="00686738">
              <w:rPr>
                <w:iCs/>
                <w:szCs w:val="22"/>
              </w:rPr>
              <w:t>cell handler</w:t>
            </w:r>
            <w:r w:rsidR="00152D18">
              <w:rPr>
                <w:iCs/>
                <w:szCs w:val="22"/>
              </w:rPr>
              <w:t xml:space="preserve"> triggers its </w:t>
            </w:r>
            <w:r w:rsidR="00BF003C">
              <w:rPr>
                <w:iCs/>
                <w:szCs w:val="22"/>
              </w:rPr>
              <w:t xml:space="preserve">connected </w:t>
            </w:r>
            <w:r w:rsidR="00152D18">
              <w:rPr>
                <w:iCs/>
                <w:szCs w:val="22"/>
              </w:rPr>
              <w:t>alarm</w:t>
            </w:r>
            <w:r w:rsidR="00BF003C">
              <w:rPr>
                <w:iCs/>
                <w:szCs w:val="22"/>
              </w:rPr>
              <w:t>s</w:t>
            </w:r>
            <w:r w:rsidR="00152D18">
              <w:rPr>
                <w:iCs/>
                <w:szCs w:val="22"/>
              </w:rPr>
              <w:t>.</w:t>
            </w:r>
          </w:p>
        </w:tc>
      </w:tr>
      <w:tr w:rsidR="00D2398E" w:rsidRPr="00F24B7A" w:rsidTr="000B3302">
        <w:trPr>
          <w:trHeight w:val="215"/>
        </w:trPr>
        <w:tc>
          <w:tcPr>
            <w:tcW w:w="1605" w:type="dxa"/>
            <w:vMerge/>
          </w:tcPr>
          <w:p w:rsidR="00D2398E" w:rsidRPr="00F24B7A" w:rsidRDefault="00D2398E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2398E" w:rsidRP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UNTIL a</w:t>
            </w:r>
            <w:r w:rsidR="00D2398E" w:rsidRPr="00F24B7A">
              <w:rPr>
                <w:iCs/>
                <w:szCs w:val="22"/>
              </w:rPr>
              <w:t xml:space="preserve">ll connected </w:t>
            </w:r>
            <w:r w:rsidR="00556EB3">
              <w:rPr>
                <w:iCs/>
                <w:szCs w:val="22"/>
              </w:rPr>
              <w:t>alarm</w:t>
            </w:r>
            <w:r w:rsidR="00D2398E" w:rsidRPr="00F24B7A">
              <w:rPr>
                <w:iCs/>
                <w:szCs w:val="22"/>
              </w:rPr>
              <w:t>s have been t</w:t>
            </w:r>
            <w:r w:rsidR="00152D18">
              <w:rPr>
                <w:iCs/>
                <w:szCs w:val="22"/>
              </w:rPr>
              <w:t>riggered.</w:t>
            </w:r>
          </w:p>
        </w:tc>
      </w:tr>
      <w:tr w:rsidR="002A4489" w:rsidRPr="00F24B7A" w:rsidTr="002A4489">
        <w:tc>
          <w:tcPr>
            <w:tcW w:w="1605" w:type="dxa"/>
          </w:tcPr>
          <w:p w:rsidR="002A4489" w:rsidRPr="00F24B7A" w:rsidRDefault="002A4489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1"/>
          </w:p>
        </w:tc>
        <w:tc>
          <w:tcPr>
            <w:tcW w:w="8344" w:type="dxa"/>
            <w:gridSpan w:val="2"/>
          </w:tcPr>
          <w:p w:rsidR="002A4489" w:rsidRPr="00F24B7A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places a phone call through the phone line</w:t>
            </w:r>
            <w:r w:rsidR="00F20D78">
              <w:rPr>
                <w:iCs/>
                <w:szCs w:val="22"/>
              </w:rPr>
              <w:t>.</w:t>
            </w:r>
          </w:p>
        </w:tc>
      </w:tr>
      <w:tr w:rsidR="003919EF" w:rsidRPr="00F24B7A" w:rsidTr="002A4489">
        <w:tc>
          <w:tcPr>
            <w:tcW w:w="1605" w:type="dxa"/>
          </w:tcPr>
          <w:p w:rsidR="003919EF" w:rsidRPr="00F24B7A" w:rsidRDefault="003919EF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  <w:gridSpan w:val="2"/>
          </w:tcPr>
          <w:p w:rsidR="003919EF" w:rsidRDefault="003919EF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logs the break in with all the relevant information.</w:t>
            </w:r>
          </w:p>
        </w:tc>
      </w:tr>
      <w:tr w:rsidR="002A4489" w:rsidRPr="00F24B7A" w:rsidTr="002A4489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A4489" w:rsidRPr="00F24B7A" w:rsidRDefault="002A4489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proofErr w:type="spellStart"/>
            <w:r w:rsidRPr="00F24B7A">
              <w:rPr>
                <w:b/>
                <w:szCs w:val="22"/>
              </w:rPr>
              <w:t>Postcondition</w:t>
            </w:r>
            <w:proofErr w:type="spellEnd"/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56EB3" w:rsidRDefault="00556EB3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Internal sound alarm has been triggered.</w:t>
            </w:r>
          </w:p>
          <w:p w:rsidR="00F24B7A" w:rsidRDefault="00F24B7A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 xml:space="preserve">All connected alarms </w:t>
            </w:r>
            <w:r w:rsidR="00556EB3">
              <w:rPr>
                <w:iCs/>
                <w:szCs w:val="22"/>
              </w:rPr>
              <w:t>have been triggered</w:t>
            </w:r>
            <w:r w:rsidRPr="00F24B7A">
              <w:rPr>
                <w:iCs/>
                <w:szCs w:val="22"/>
              </w:rPr>
              <w:t>.</w:t>
            </w:r>
          </w:p>
          <w:p w:rsidR="00F00708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 call has been made.</w:t>
            </w:r>
          </w:p>
          <w:p w:rsidR="00F00708" w:rsidRPr="00F24B7A" w:rsidRDefault="00F00708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Event has been logged.</w:t>
            </w:r>
          </w:p>
        </w:tc>
      </w:tr>
    </w:tbl>
    <w:p w:rsidR="00090541" w:rsidRDefault="00090541" w:rsidP="00090541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090541" w:rsidTr="007A5B03">
        <w:trPr>
          <w:gridAfter w:val="1"/>
          <w:wAfter w:w="13" w:type="dxa"/>
        </w:trPr>
        <w:tc>
          <w:tcPr>
            <w:tcW w:w="9936" w:type="dxa"/>
            <w:gridSpan w:val="3"/>
          </w:tcPr>
          <w:p w:rsidR="00090541" w:rsidRDefault="00090541" w:rsidP="0009054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Phone</w:t>
            </w:r>
            <w:r w:rsidR="00F20D78">
              <w:t xml:space="preserve"> </w:t>
            </w:r>
            <w:r>
              <w:t>line has failed</w:t>
            </w:r>
          </w:p>
        </w:tc>
      </w:tr>
      <w:tr w:rsidR="00090541" w:rsidRPr="003A7287" w:rsidTr="007A5B03">
        <w:trPr>
          <w:gridAfter w:val="1"/>
          <w:wAfter w:w="13" w:type="dxa"/>
        </w:trPr>
        <w:tc>
          <w:tcPr>
            <w:tcW w:w="1668" w:type="dxa"/>
          </w:tcPr>
          <w:p w:rsidR="00090541" w:rsidRPr="003A7287" w:rsidRDefault="00090541" w:rsidP="0009054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>
              <w:rPr>
                <w:iCs/>
                <w:szCs w:val="22"/>
              </w:rPr>
              <w:t>4</w:t>
            </w:r>
          </w:p>
        </w:tc>
        <w:tc>
          <w:tcPr>
            <w:tcW w:w="8268" w:type="dxa"/>
            <w:gridSpan w:val="2"/>
          </w:tcPr>
          <w:p w:rsidR="00090541" w:rsidRPr="003A7287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090541" w:rsidRPr="00AF2A18" w:rsidTr="007A5B03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090541" w:rsidRPr="00F56DD6" w:rsidRDefault="00090541" w:rsidP="007A5B0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90541" w:rsidRPr="00AF2A18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090541" w:rsidRPr="00AF2A18" w:rsidRDefault="00090541" w:rsidP="007A5B03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090541" w:rsidRPr="00AF2A18" w:rsidTr="007A5B03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090541" w:rsidRPr="00F56DD6" w:rsidRDefault="00090541" w:rsidP="007A5B0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90541" w:rsidRPr="00AF2A18" w:rsidRDefault="00090541" w:rsidP="007A5B03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090541" w:rsidRPr="00AF2A18" w:rsidRDefault="00090541" w:rsidP="00090541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>Log phone</w:t>
            </w:r>
            <w:r w:rsidR="00F20D78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line failed</w:t>
            </w:r>
          </w:p>
        </w:tc>
      </w:tr>
      <w:tr w:rsidR="00090541" w:rsidTr="007A5B03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0541" w:rsidRPr="00EE1671" w:rsidRDefault="00090541" w:rsidP="007A5B03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proofErr w:type="spellStart"/>
            <w:r w:rsidRPr="00EE1671">
              <w:rPr>
                <w:b/>
                <w:szCs w:val="22"/>
              </w:rPr>
              <w:t>Postcondition</w:t>
            </w:r>
            <w:proofErr w:type="spellEnd"/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90541" w:rsidRDefault="00090541" w:rsidP="007A5B0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Phone</w:t>
            </w:r>
            <w:r w:rsidR="00F20D78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line failure has been logged</w:t>
            </w:r>
          </w:p>
          <w:p w:rsidR="00090541" w:rsidRPr="0037564B" w:rsidRDefault="00090541" w:rsidP="007A5B0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Execution has resumed at BFS 5</w:t>
            </w:r>
          </w:p>
        </w:tc>
      </w:tr>
    </w:tbl>
    <w:p w:rsidR="00DB2D07" w:rsidRPr="00F24B7A" w:rsidRDefault="00DB2D07" w:rsidP="00F20D78">
      <w:pPr>
        <w:spacing w:after="0"/>
      </w:pPr>
    </w:p>
    <w:sectPr w:rsidR="00DB2D07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5F0" w:rsidRDefault="000655F0">
      <w:r>
        <w:separator/>
      </w:r>
    </w:p>
  </w:endnote>
  <w:endnote w:type="continuationSeparator" w:id="0">
    <w:p w:rsidR="000655F0" w:rsidRDefault="00065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F0" w:rsidRDefault="000655F0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2C6129">
      <w:rPr>
        <w:szCs w:val="20"/>
      </w:rPr>
      <w:fldChar w:fldCharType="begin"/>
    </w:r>
    <w:r>
      <w:rPr>
        <w:szCs w:val="20"/>
      </w:rPr>
      <w:instrText xml:space="preserve"> PAGE </w:instrText>
    </w:r>
    <w:r w:rsidR="002C6129">
      <w:rPr>
        <w:szCs w:val="20"/>
      </w:rPr>
      <w:fldChar w:fldCharType="separate"/>
    </w:r>
    <w:r w:rsidR="00F20D78">
      <w:rPr>
        <w:noProof/>
        <w:szCs w:val="20"/>
      </w:rPr>
      <w:t>1</w:t>
    </w:r>
    <w:r w:rsidR="002C6129">
      <w:rPr>
        <w:szCs w:val="20"/>
      </w:rPr>
      <w:fldChar w:fldCharType="end"/>
    </w:r>
    <w:r>
      <w:rPr>
        <w:szCs w:val="20"/>
      </w:rPr>
      <w:t xml:space="preserve"> of </w:t>
    </w:r>
    <w:r w:rsidR="002C6129">
      <w:rPr>
        <w:szCs w:val="20"/>
      </w:rPr>
      <w:fldChar w:fldCharType="begin"/>
    </w:r>
    <w:r>
      <w:rPr>
        <w:szCs w:val="20"/>
      </w:rPr>
      <w:instrText xml:space="preserve"> NUMPAGES </w:instrText>
    </w:r>
    <w:r w:rsidR="002C6129">
      <w:rPr>
        <w:szCs w:val="20"/>
      </w:rPr>
      <w:fldChar w:fldCharType="separate"/>
    </w:r>
    <w:r w:rsidR="00F20D78">
      <w:rPr>
        <w:noProof/>
        <w:szCs w:val="20"/>
      </w:rPr>
      <w:t>1</w:t>
    </w:r>
    <w:r w:rsidR="002C6129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5F0" w:rsidRDefault="000655F0">
      <w:r>
        <w:separator/>
      </w:r>
    </w:p>
  </w:footnote>
  <w:footnote w:type="continuationSeparator" w:id="0">
    <w:p w:rsidR="000655F0" w:rsidRDefault="00065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F0" w:rsidRPr="00924BC5" w:rsidRDefault="000655F0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9BB514B"/>
    <w:multiLevelType w:val="hybridMultilevel"/>
    <w:tmpl w:val="F0EC5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7"/>
  </w:num>
  <w:num w:numId="4">
    <w:abstractNumId w:val="36"/>
  </w:num>
  <w:num w:numId="5">
    <w:abstractNumId w:val="22"/>
  </w:num>
  <w:num w:numId="6">
    <w:abstractNumId w:val="0"/>
  </w:num>
  <w:num w:numId="7">
    <w:abstractNumId w:val="23"/>
  </w:num>
  <w:num w:numId="8">
    <w:abstractNumId w:val="8"/>
  </w:num>
  <w:num w:numId="9">
    <w:abstractNumId w:val="18"/>
  </w:num>
  <w:num w:numId="10">
    <w:abstractNumId w:val="21"/>
  </w:num>
  <w:num w:numId="11">
    <w:abstractNumId w:val="32"/>
  </w:num>
  <w:num w:numId="12">
    <w:abstractNumId w:val="29"/>
  </w:num>
  <w:num w:numId="13">
    <w:abstractNumId w:val="13"/>
  </w:num>
  <w:num w:numId="14">
    <w:abstractNumId w:val="17"/>
  </w:num>
  <w:num w:numId="15">
    <w:abstractNumId w:val="31"/>
  </w:num>
  <w:num w:numId="16">
    <w:abstractNumId w:val="1"/>
  </w:num>
  <w:num w:numId="17">
    <w:abstractNumId w:val="28"/>
  </w:num>
  <w:num w:numId="18">
    <w:abstractNumId w:val="10"/>
  </w:num>
  <w:num w:numId="19">
    <w:abstractNumId w:val="34"/>
  </w:num>
  <w:num w:numId="20">
    <w:abstractNumId w:val="2"/>
  </w:num>
  <w:num w:numId="21">
    <w:abstractNumId w:val="9"/>
  </w:num>
  <w:num w:numId="22">
    <w:abstractNumId w:val="4"/>
  </w:num>
  <w:num w:numId="23">
    <w:abstractNumId w:val="27"/>
  </w:num>
  <w:num w:numId="24">
    <w:abstractNumId w:val="11"/>
  </w:num>
  <w:num w:numId="25">
    <w:abstractNumId w:val="24"/>
  </w:num>
  <w:num w:numId="26">
    <w:abstractNumId w:val="33"/>
  </w:num>
  <w:num w:numId="27">
    <w:abstractNumId w:val="16"/>
  </w:num>
  <w:num w:numId="28">
    <w:abstractNumId w:val="3"/>
  </w:num>
  <w:num w:numId="29">
    <w:abstractNumId w:val="19"/>
  </w:num>
  <w:num w:numId="30">
    <w:abstractNumId w:val="38"/>
  </w:num>
  <w:num w:numId="31">
    <w:abstractNumId w:val="26"/>
  </w:num>
  <w:num w:numId="32">
    <w:abstractNumId w:val="15"/>
  </w:num>
  <w:num w:numId="33">
    <w:abstractNumId w:val="30"/>
  </w:num>
  <w:num w:numId="34">
    <w:abstractNumId w:val="12"/>
  </w:num>
  <w:num w:numId="35">
    <w:abstractNumId w:val="5"/>
  </w:num>
  <w:num w:numId="36">
    <w:abstractNumId w:val="25"/>
  </w:num>
  <w:num w:numId="37">
    <w:abstractNumId w:val="37"/>
  </w:num>
  <w:num w:numId="38">
    <w:abstractNumId w:val="35"/>
  </w:num>
  <w:num w:numId="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D21"/>
    <w:rsid w:val="00021F2F"/>
    <w:rsid w:val="00034844"/>
    <w:rsid w:val="000375DA"/>
    <w:rsid w:val="00043497"/>
    <w:rsid w:val="000446D7"/>
    <w:rsid w:val="00054866"/>
    <w:rsid w:val="000655F0"/>
    <w:rsid w:val="000731C7"/>
    <w:rsid w:val="00080CF1"/>
    <w:rsid w:val="00090541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C6129"/>
    <w:rsid w:val="002D773A"/>
    <w:rsid w:val="002E3416"/>
    <w:rsid w:val="0030189C"/>
    <w:rsid w:val="00335DBD"/>
    <w:rsid w:val="0034229B"/>
    <w:rsid w:val="00355D36"/>
    <w:rsid w:val="003603FB"/>
    <w:rsid w:val="00373E34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0D6F"/>
    <w:rsid w:val="00556076"/>
    <w:rsid w:val="00556DFB"/>
    <w:rsid w:val="00556EB3"/>
    <w:rsid w:val="005621CA"/>
    <w:rsid w:val="00563B51"/>
    <w:rsid w:val="00572952"/>
    <w:rsid w:val="0057495B"/>
    <w:rsid w:val="00577E37"/>
    <w:rsid w:val="005948C8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86738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2E79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7228A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1221E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003C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B2D07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D186D"/>
    <w:rsid w:val="00EE1671"/>
    <w:rsid w:val="00EE2484"/>
    <w:rsid w:val="00EE3E63"/>
    <w:rsid w:val="00EF0C2C"/>
    <w:rsid w:val="00F00708"/>
    <w:rsid w:val="00F104B2"/>
    <w:rsid w:val="00F10B39"/>
    <w:rsid w:val="00F20D78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79</TotalTime>
  <Pages>1</Pages>
  <Words>217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Alexander Craig</cp:lastModifiedBy>
  <cp:revision>10</cp:revision>
  <cp:lastPrinted>2008-07-30T23:02:00Z</cp:lastPrinted>
  <dcterms:created xsi:type="dcterms:W3CDTF">2011-02-07T23:01:00Z</dcterms:created>
  <dcterms:modified xsi:type="dcterms:W3CDTF">2011-02-14T22:40:00Z</dcterms:modified>
</cp:coreProperties>
</file>