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AB2CD6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AB2CD6" w:rsidRPr="00F24B7A" w:rsidRDefault="00AB2CD6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AB2CD6" w:rsidRPr="00F24B7A" w:rsidTr="007C5227">
        <w:tc>
          <w:tcPr>
            <w:tcW w:w="2518" w:type="dxa"/>
          </w:tcPr>
          <w:p w:rsidR="00AB2CD6" w:rsidRPr="00F24B7A" w:rsidRDefault="00AB2CD6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AB2CD6" w:rsidRPr="00F24B7A" w:rsidRDefault="00AB2CD6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AB2CD6" w:rsidRPr="00F24B7A" w:rsidRDefault="00AB2CD6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AB2CD6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AB2CD6" w:rsidRPr="00F24B7A" w:rsidRDefault="00AB2CD6">
            <w:pPr>
              <w:rPr>
                <w:rFonts w:cs="Arial"/>
              </w:rPr>
            </w:pPr>
          </w:p>
        </w:tc>
      </w:tr>
    </w:tbl>
    <w:p w:rsidR="00AB2CD6" w:rsidRPr="00F24B7A" w:rsidRDefault="00AB2CD6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AB2CD6" w:rsidRPr="00F24B7A" w:rsidRDefault="00AB2CD6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Arm System</w:t>
            </w:r>
          </w:p>
        </w:tc>
      </w:tr>
      <w:tr w:rsidR="00AB2CD6" w:rsidRPr="000B3302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AB2CD6" w:rsidRPr="000B3302" w:rsidRDefault="00AB2CD6" w:rsidP="008461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arm signal to the system. Password verification is needed for this function.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AB2CD6" w:rsidRDefault="00AB2CD6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AB2CD6" w:rsidRPr="00F24B7A" w:rsidRDefault="00AB2CD6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not disarmed.</w:t>
            </w:r>
          </w:p>
        </w:tc>
      </w:tr>
      <w:tr w:rsidR="00AB2CD6" w:rsidRPr="00F24B7A" w:rsidTr="002D773A">
        <w:trPr>
          <w:trHeight w:val="78"/>
        </w:trPr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AB2CD6" w:rsidRPr="00F24B7A" w:rsidRDefault="00AB2CD6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AB2CD6" w:rsidRPr="00F24B7A" w:rsidRDefault="00AB2CD6" w:rsidP="003919EF">
            <w:pPr>
              <w:rPr>
                <w:iCs/>
              </w:rPr>
            </w:pPr>
            <w:r>
              <w:rPr>
                <w:iCs/>
              </w:rPr>
              <w:t>Alarm, Sensor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AB2CD6" w:rsidRPr="00F24B7A" w:rsidRDefault="00AB2CD6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AB2CD6" w:rsidRPr="00F24B7A" w:rsidTr="00CF4AF8">
        <w:tc>
          <w:tcPr>
            <w:tcW w:w="2093" w:type="dxa"/>
          </w:tcPr>
          <w:p w:rsidR="00AB2CD6" w:rsidRPr="00F24B7A" w:rsidRDefault="00AB2CD6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AB2CD6" w:rsidRPr="00F24B7A" w:rsidRDefault="00AB2CD6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AB2CD6" w:rsidRPr="00F24B7A" w:rsidRDefault="00AB2CD6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AB2CD6" w:rsidRPr="00F24B7A" w:rsidTr="009D543E">
        <w:tc>
          <w:tcPr>
            <w:tcW w:w="9949" w:type="dxa"/>
            <w:gridSpan w:val="2"/>
          </w:tcPr>
          <w:p w:rsidR="00AB2CD6" w:rsidRPr="00F24B7A" w:rsidRDefault="00AB2CD6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AB2CD6" w:rsidRPr="00F24B7A" w:rsidRDefault="00AB2CD6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AB2CD6" w:rsidRPr="00F24B7A" w:rsidRDefault="00AB2CD6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arm system button on the keypad is pressed.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Pr="00F24B7A" w:rsidRDefault="00AB2CD6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AB2CD6" w:rsidRPr="00F24B7A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an arming signal to all connected sensors.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AB2CD6" w:rsidRDefault="00AB2CD6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an arming signal to all connected alarms.</w:t>
            </w:r>
          </w:p>
        </w:tc>
      </w:tr>
      <w:tr w:rsidR="00AB2CD6" w:rsidRPr="00F24B7A" w:rsidTr="002A4489">
        <w:tc>
          <w:tcPr>
            <w:tcW w:w="1605" w:type="dxa"/>
          </w:tcPr>
          <w:p w:rsidR="00AB2CD6" w:rsidRPr="00F24B7A" w:rsidRDefault="00AB2CD6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AB2CD6" w:rsidRPr="00F24B7A" w:rsidRDefault="00AB2CD6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</w:tbl>
    <w:p w:rsidR="00AB2CD6" w:rsidRDefault="00AB2CD6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AB2CD6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AB2CD6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 Password use case has been ABORTED.</w:t>
            </w:r>
          </w:p>
        </w:tc>
      </w:tr>
      <w:tr w:rsidR="00AB2CD6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>
              <w:rPr>
                <w:iCs/>
                <w:szCs w:val="22"/>
              </w:rPr>
              <w:t>2</w:t>
            </w:r>
          </w:p>
        </w:tc>
        <w:tc>
          <w:tcPr>
            <w:tcW w:w="8268" w:type="dxa"/>
            <w:gridSpan w:val="2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ABORT</w:t>
            </w:r>
          </w:p>
        </w:tc>
      </w:tr>
      <w:tr w:rsidR="00AB2CD6" w:rsidRPr="0037564B" w:rsidTr="0049321E">
        <w:tc>
          <w:tcPr>
            <w:tcW w:w="1668" w:type="dxa"/>
          </w:tcPr>
          <w:p w:rsidR="00AB2CD6" w:rsidRPr="00EE1671" w:rsidRDefault="00AB2CD6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AB2CD6" w:rsidRPr="0037564B" w:rsidRDefault="00AB2CD6" w:rsidP="0049321E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alarm system is not armed.</w:t>
            </w:r>
          </w:p>
        </w:tc>
      </w:tr>
    </w:tbl>
    <w:p w:rsidR="00AB2CD6" w:rsidRPr="00F24B7A" w:rsidRDefault="00AB2CD6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AB2CD6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AB2CD6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entered password is invalid.</w:t>
            </w:r>
          </w:p>
        </w:tc>
      </w:tr>
      <w:tr w:rsidR="00AB2CD6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AB2CD6" w:rsidRPr="003A7287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1)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System handler sends ‘invalid password’ message to Display.</w:t>
            </w:r>
          </w:p>
        </w:tc>
      </w:tr>
      <w:tr w:rsidR="00AB2CD6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</w:tcPr>
          <w:p w:rsidR="00AB2CD6" w:rsidRPr="00F56D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B2CD6" w:rsidRPr="00AF2A18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2)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AB2CD6" w:rsidRDefault="00AB2CD6" w:rsidP="0049321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ABORT</w:t>
            </w:r>
          </w:p>
        </w:tc>
      </w:tr>
      <w:tr w:rsidR="00AB2CD6" w:rsidTr="0049321E">
        <w:tc>
          <w:tcPr>
            <w:tcW w:w="1668" w:type="dxa"/>
          </w:tcPr>
          <w:p w:rsidR="00AB2CD6" w:rsidRPr="00EE1671" w:rsidRDefault="00AB2CD6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AB2CD6" w:rsidRPr="0037564B" w:rsidRDefault="00AB2CD6" w:rsidP="0049321E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User is notified of invalid password. System is not armed.</w:t>
            </w:r>
          </w:p>
        </w:tc>
      </w:tr>
    </w:tbl>
    <w:p w:rsidR="00AB2CD6" w:rsidRPr="00F24B7A" w:rsidRDefault="00AB2CD6" w:rsidP="00556EB3">
      <w:pPr>
        <w:spacing w:after="0"/>
      </w:pPr>
    </w:p>
    <w:sectPr w:rsidR="00AB2CD6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D6" w:rsidRDefault="00AB2CD6">
      <w:r>
        <w:separator/>
      </w:r>
    </w:p>
  </w:endnote>
  <w:endnote w:type="continuationSeparator" w:id="0">
    <w:p w:rsidR="00AB2CD6" w:rsidRDefault="00AB2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CD6" w:rsidRDefault="00AB2CD6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D6" w:rsidRDefault="00AB2CD6">
      <w:r>
        <w:separator/>
      </w:r>
    </w:p>
  </w:footnote>
  <w:footnote w:type="continuationSeparator" w:id="0">
    <w:p w:rsidR="00AB2CD6" w:rsidRDefault="00AB2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CD6" w:rsidRPr="00924BC5" w:rsidRDefault="00AB2CD6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279CB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9321E"/>
    <w:rsid w:val="004A1E15"/>
    <w:rsid w:val="004D069C"/>
    <w:rsid w:val="004D155F"/>
    <w:rsid w:val="004D34CC"/>
    <w:rsid w:val="004D484A"/>
    <w:rsid w:val="004D4BA2"/>
    <w:rsid w:val="004F1BA6"/>
    <w:rsid w:val="004F7594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B1390"/>
    <w:rsid w:val="006C4280"/>
    <w:rsid w:val="006C68E0"/>
    <w:rsid w:val="006D6635"/>
    <w:rsid w:val="006E02F0"/>
    <w:rsid w:val="006E3FA7"/>
    <w:rsid w:val="006F518C"/>
    <w:rsid w:val="0071172A"/>
    <w:rsid w:val="00726ABD"/>
    <w:rsid w:val="007428D2"/>
    <w:rsid w:val="00764256"/>
    <w:rsid w:val="00770DC6"/>
    <w:rsid w:val="007755AF"/>
    <w:rsid w:val="00780FF4"/>
    <w:rsid w:val="007831E9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46160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1B73"/>
    <w:rsid w:val="008D68AB"/>
    <w:rsid w:val="00900FEC"/>
    <w:rsid w:val="00914089"/>
    <w:rsid w:val="009173DC"/>
    <w:rsid w:val="00922161"/>
    <w:rsid w:val="009223EF"/>
    <w:rsid w:val="00924BC5"/>
    <w:rsid w:val="00930509"/>
    <w:rsid w:val="00937689"/>
    <w:rsid w:val="00961C97"/>
    <w:rsid w:val="009930AE"/>
    <w:rsid w:val="00997B5D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B2CD6"/>
    <w:rsid w:val="00AD00B2"/>
    <w:rsid w:val="00AD00C6"/>
    <w:rsid w:val="00AE3C6D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DF1D60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26C8F"/>
    <w:rsid w:val="00F33AF5"/>
    <w:rsid w:val="00F40D52"/>
    <w:rsid w:val="00F40F41"/>
    <w:rsid w:val="00F445A6"/>
    <w:rsid w:val="00F510ED"/>
    <w:rsid w:val="00F56DD6"/>
    <w:rsid w:val="00F779FE"/>
    <w:rsid w:val="00F908F9"/>
    <w:rsid w:val="00F97EAD"/>
    <w:rsid w:val="00FA5B24"/>
    <w:rsid w:val="00FC1551"/>
    <w:rsid w:val="00FC1C95"/>
    <w:rsid w:val="00FD4676"/>
    <w:rsid w:val="00FE2504"/>
    <w:rsid w:val="00FE4AE8"/>
    <w:rsid w:val="00FE7CB6"/>
    <w:rsid w:val="00FF0745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7B5D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97B5D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97B5D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7B5D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7B5D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97B5D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62</TotalTime>
  <Pages>1</Pages>
  <Words>174</Words>
  <Characters>996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7</cp:revision>
  <cp:lastPrinted>2008-07-30T23:02:00Z</cp:lastPrinted>
  <dcterms:created xsi:type="dcterms:W3CDTF">2011-02-08T17:54:00Z</dcterms:created>
  <dcterms:modified xsi:type="dcterms:W3CDTF">2011-02-15T18:26:00Z</dcterms:modified>
</cp:coreProperties>
</file>